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FA774" w14:textId="77777777" w:rsidR="00000000" w:rsidRDefault="008C4D54">
      <w:pPr>
        <w:pStyle w:val="1"/>
        <w:spacing w:before="0" w:beforeAutospacing="0" w:after="120" w:afterAutospacing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Комп’ютерн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  <w:lang w:val="ru-RU"/>
        </w:rPr>
        <w:t xml:space="preserve"> практикуми з кредитного модуля</w:t>
      </w:r>
    </w:p>
    <w:p w14:paraId="2D57B95A" w14:textId="77777777" w:rsidR="00000000" w:rsidRDefault="008C4D54">
      <w:pPr>
        <w:spacing w:after="120"/>
        <w:jc w:val="center"/>
        <w:rPr>
          <w:b/>
          <w:lang w:val="ru-RU"/>
        </w:rPr>
      </w:pPr>
      <w:r>
        <w:rPr>
          <w:b/>
          <w:lang w:val="ru-RU"/>
        </w:rPr>
        <w:t>«Компоненти програмної інженерії - 2. Моделювання та аналіз вимог до програмного забезпечення»</w:t>
      </w:r>
    </w:p>
    <w:p w14:paraId="196E6B9E" w14:textId="77777777" w:rsidR="00000000" w:rsidRDefault="008C4D54">
      <w:pPr>
        <w:spacing w:after="120"/>
        <w:jc w:val="center"/>
        <w:rPr>
          <w:b/>
          <w:u w:val="single"/>
          <w:lang w:val="ru-RU"/>
        </w:rPr>
      </w:pPr>
      <w:r>
        <w:rPr>
          <w:b/>
          <w:lang w:val="uk-UA"/>
        </w:rPr>
        <w:t xml:space="preserve">Спеціальність </w:t>
      </w:r>
      <w:r>
        <w:rPr>
          <w:b/>
          <w:u w:val="single"/>
          <w:lang w:val="ru-RU"/>
        </w:rPr>
        <w:t>121 «Інженерія програмного забезпечення»</w:t>
      </w:r>
    </w:p>
    <w:p w14:paraId="3C234F89" w14:textId="77777777" w:rsidR="00000000" w:rsidRDefault="008C4D54">
      <w:pPr>
        <w:spacing w:after="120"/>
        <w:jc w:val="center"/>
        <w:rPr>
          <w:b/>
          <w:lang w:val="uk-UA"/>
        </w:rPr>
      </w:pPr>
      <w:r>
        <w:rPr>
          <w:b/>
          <w:lang w:val="ru-RU"/>
        </w:rPr>
        <w:t xml:space="preserve">Освітня програма </w:t>
      </w:r>
      <w:r>
        <w:rPr>
          <w:b/>
          <w:u w:val="single"/>
          <w:lang w:val="ru-RU"/>
        </w:rPr>
        <w:t>Інженерія програмного забезпечення комп’</w:t>
      </w:r>
      <w:r>
        <w:rPr>
          <w:b/>
          <w:u w:val="single"/>
          <w:lang w:val="uk-UA"/>
        </w:rPr>
        <w:t>ютеризованих систем</w:t>
      </w:r>
      <w:r>
        <w:rPr>
          <w:b/>
          <w:u w:val="single"/>
          <w:lang w:val="ru-RU"/>
        </w:rPr>
        <w:t xml:space="preserve"> </w:t>
      </w:r>
    </w:p>
    <w:p w14:paraId="31AF0B05" w14:textId="77777777" w:rsidR="00000000" w:rsidRDefault="008C4D54">
      <w:pPr>
        <w:spacing w:after="120"/>
        <w:jc w:val="center"/>
        <w:rPr>
          <w:b/>
          <w:lang w:val="uk-UA"/>
        </w:rPr>
      </w:pPr>
      <w:r>
        <w:rPr>
          <w:b/>
          <w:lang w:val="uk-UA"/>
        </w:rPr>
        <w:t xml:space="preserve">Форма навчання </w:t>
      </w:r>
      <w:r>
        <w:rPr>
          <w:b/>
          <w:u w:val="single"/>
          <w:lang w:val="uk-UA"/>
        </w:rPr>
        <w:t>денна</w:t>
      </w:r>
    </w:p>
    <w:p w14:paraId="234686E6" w14:textId="77777777" w:rsidR="00000000" w:rsidRDefault="008C4D54">
      <w:pPr>
        <w:spacing w:after="120"/>
        <w:jc w:val="center"/>
        <w:rPr>
          <w:b/>
          <w:sz w:val="28"/>
          <w:szCs w:val="28"/>
          <w:lang w:val="ru-RU"/>
        </w:rPr>
      </w:pPr>
      <w:r>
        <w:rPr>
          <w:b/>
          <w:lang w:val="uk-UA"/>
        </w:rPr>
        <w:t>20</w:t>
      </w:r>
      <w:r>
        <w:rPr>
          <w:b/>
          <w:lang w:val="ru-RU"/>
        </w:rPr>
        <w:t>22</w:t>
      </w:r>
      <w:r>
        <w:rPr>
          <w:b/>
          <w:lang w:val="uk-UA"/>
        </w:rPr>
        <w:t>-202</w:t>
      </w:r>
      <w:r>
        <w:rPr>
          <w:b/>
          <w:lang w:val="ru-RU"/>
        </w:rPr>
        <w:t>3</w:t>
      </w:r>
    </w:p>
    <w:p w14:paraId="63B1F55A" w14:textId="77777777" w:rsidR="00000000" w:rsidRDefault="008C4D54">
      <w:pPr>
        <w:spacing w:after="12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Комп’ютерн</w:t>
      </w:r>
      <w:r>
        <w:rPr>
          <w:b/>
          <w:sz w:val="28"/>
          <w:szCs w:val="28"/>
          <w:lang w:val="uk-UA"/>
        </w:rPr>
        <w:t>ий</w:t>
      </w:r>
      <w:r>
        <w:rPr>
          <w:b/>
          <w:sz w:val="28"/>
          <w:szCs w:val="28"/>
          <w:lang w:val="ru-RU"/>
        </w:rPr>
        <w:t xml:space="preserve"> практикум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ru-RU"/>
        </w:rPr>
        <w:t xml:space="preserve"> 1</w:t>
      </w:r>
      <w:r>
        <w:rPr>
          <w:b/>
          <w:sz w:val="28"/>
          <w:szCs w:val="28"/>
          <w:lang w:val="uk-UA"/>
        </w:rPr>
        <w:t>,</w:t>
      </w:r>
      <w:r>
        <w:rPr>
          <w:b/>
          <w:sz w:val="28"/>
          <w:szCs w:val="28"/>
          <w:lang w:val="ru-RU"/>
        </w:rPr>
        <w:t xml:space="preserve"> Варіант 1</w:t>
      </w:r>
    </w:p>
    <w:p w14:paraId="3D1E68B2" w14:textId="77777777" w:rsidR="00000000" w:rsidRDefault="008C4D54">
      <w:pPr>
        <w:spacing w:after="120"/>
        <w:rPr>
          <w:b/>
          <w:bCs/>
          <w:u w:val="single"/>
          <w:lang w:val="uk-UA"/>
        </w:rPr>
      </w:pPr>
      <w:r>
        <w:rPr>
          <w:b/>
          <w:bCs/>
          <w:lang w:val="uk-UA"/>
        </w:rPr>
        <w:t xml:space="preserve">Група </w:t>
      </w:r>
      <w:r>
        <w:rPr>
          <w:b/>
          <w:bCs/>
          <w:u w:val="single"/>
          <w:lang w:val="ru-RU"/>
        </w:rPr>
        <w:t>____</w:t>
      </w:r>
      <w:r>
        <w:rPr>
          <w:b/>
          <w:bCs/>
          <w:u w:val="single"/>
          <w:lang w:val="uk-UA"/>
        </w:rPr>
        <w:t>ІП-11</w:t>
      </w:r>
      <w:r>
        <w:rPr>
          <w:b/>
          <w:bCs/>
          <w:u w:val="single"/>
          <w:lang w:val="ru-RU"/>
        </w:rPr>
        <w:t>____</w:t>
      </w:r>
      <w:r>
        <w:rPr>
          <w:b/>
          <w:bCs/>
          <w:u w:val="single"/>
          <w:lang w:val="uk-UA"/>
        </w:rPr>
        <w:t>____</w:t>
      </w:r>
    </w:p>
    <w:p w14:paraId="52A336D3" w14:textId="77777777" w:rsidR="00000000" w:rsidRDefault="008C4D54">
      <w:pPr>
        <w:spacing w:after="120"/>
        <w:rPr>
          <w:b/>
          <w:bCs/>
          <w:lang w:val="ru-RU"/>
        </w:rPr>
      </w:pPr>
      <w:r>
        <w:rPr>
          <w:b/>
          <w:bCs/>
          <w:lang w:val="uk-UA"/>
        </w:rPr>
        <w:t xml:space="preserve">Студент(и) </w:t>
      </w:r>
      <w:r>
        <w:rPr>
          <w:b/>
          <w:bCs/>
          <w:u w:val="single"/>
          <w:lang w:val="uk-UA"/>
        </w:rPr>
        <w:t>____</w:t>
      </w:r>
      <w:r>
        <w:rPr>
          <w:b/>
          <w:bCs/>
          <w:u w:val="single"/>
          <w:lang w:val="ru-RU"/>
        </w:rPr>
        <w:t>__Головня О.Р. та Печковський О.К.___________</w:t>
      </w:r>
    </w:p>
    <w:p w14:paraId="5A7B2567" w14:textId="77777777" w:rsidR="00000000" w:rsidRDefault="008C4D54">
      <w:pPr>
        <w:spacing w:after="120"/>
        <w:rPr>
          <w:lang w:val="uk-UA"/>
        </w:rPr>
      </w:pPr>
      <w:r>
        <w:rPr>
          <w:b/>
          <w:lang w:val="ru-RU"/>
        </w:rPr>
        <w:t>Дата представлення результатів Комп’</w:t>
      </w:r>
      <w:r>
        <w:rPr>
          <w:b/>
          <w:lang w:val="uk-UA"/>
        </w:rPr>
        <w:t>ютерн</w:t>
      </w:r>
      <w:r>
        <w:rPr>
          <w:b/>
          <w:lang w:val="uk-UA"/>
        </w:rPr>
        <w:t>ого практикуму:</w:t>
      </w:r>
      <w:r>
        <w:rPr>
          <w:lang w:val="uk-UA"/>
        </w:rPr>
        <w:t xml:space="preserve"> </w:t>
      </w:r>
    </w:p>
    <w:p w14:paraId="4156B7B6" w14:textId="77777777" w:rsidR="00000000" w:rsidRDefault="008C4D54">
      <w:pPr>
        <w:spacing w:after="120"/>
        <w:ind w:left="4320"/>
        <w:rPr>
          <w:b/>
          <w:lang w:val="uk-UA"/>
        </w:rPr>
      </w:pPr>
      <w:r>
        <w:rPr>
          <w:b/>
          <w:lang w:val="uk-UA"/>
        </w:rPr>
        <w:t>ІП-12, ІП-13, ІП-14 – 08.10.2022</w:t>
      </w:r>
    </w:p>
    <w:p w14:paraId="36D28C0C" w14:textId="77777777" w:rsidR="00000000" w:rsidRDefault="008C4D54">
      <w:pPr>
        <w:spacing w:after="120"/>
        <w:ind w:left="4320"/>
        <w:rPr>
          <w:b/>
          <w:lang w:val="uk-UA"/>
        </w:rPr>
      </w:pPr>
      <w:r>
        <w:rPr>
          <w:b/>
          <w:lang w:val="uk-UA"/>
        </w:rPr>
        <w:t xml:space="preserve">ІП-11, ІП-15 – 13.10.2022 </w:t>
      </w:r>
    </w:p>
    <w:p w14:paraId="46537469" w14:textId="77777777" w:rsidR="00000000" w:rsidRDefault="008C4D54">
      <w:pPr>
        <w:spacing w:after="120"/>
        <w:rPr>
          <w:rFonts w:eastAsiaTheme="minorEastAsia"/>
          <w:b/>
          <w:bCs/>
          <w:sz w:val="28"/>
          <w:szCs w:val="28"/>
          <w:lang w:val="uk-UA"/>
        </w:rPr>
      </w:pPr>
      <w:r>
        <w:rPr>
          <w:b/>
          <w:lang w:val="uk-UA"/>
        </w:rPr>
        <w:t>Тема практикуму:</w:t>
      </w:r>
      <w:r>
        <w:rPr>
          <w:rFonts w:eastAsiaTheme="minorEastAsia"/>
          <w:b/>
          <w:bCs/>
          <w:lang w:val="uk-UA"/>
        </w:rPr>
        <w:t xml:space="preserve"> </w:t>
      </w:r>
    </w:p>
    <w:p w14:paraId="0AA5C800" w14:textId="77777777" w:rsidR="00000000" w:rsidRDefault="008C4D54">
      <w:pPr>
        <w:spacing w:after="120"/>
        <w:rPr>
          <w:b/>
          <w:bCs/>
          <w:lang w:val="uk-UA"/>
        </w:rPr>
      </w:pPr>
      <w:r>
        <w:rPr>
          <w:rFonts w:eastAsiaTheme="minorEastAsia"/>
          <w:b/>
          <w:bCs/>
          <w:lang w:val="uk-UA"/>
        </w:rPr>
        <w:t>Моделювання Варіантів використання (</w:t>
      </w:r>
      <w:r>
        <w:rPr>
          <w:rFonts w:eastAsiaTheme="minorEastAsia"/>
          <w:b/>
          <w:bCs/>
          <w:lang w:val="en-US"/>
        </w:rPr>
        <w:t>Use</w:t>
      </w:r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  <w:b/>
          <w:bCs/>
          <w:lang w:val="en-US"/>
        </w:rPr>
        <w:t>Cases</w:t>
      </w:r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  <w:b/>
          <w:bCs/>
          <w:lang w:val="en-US"/>
        </w:rPr>
        <w:t>Modelling</w:t>
      </w:r>
      <w:r>
        <w:rPr>
          <w:rFonts w:eastAsiaTheme="minorEastAsia"/>
          <w:b/>
          <w:bCs/>
          <w:lang w:val="uk-UA"/>
        </w:rPr>
        <w:t>)</w:t>
      </w:r>
    </w:p>
    <w:p w14:paraId="14F6520A" w14:textId="77777777" w:rsidR="00000000" w:rsidRDefault="008C4D54">
      <w:pPr>
        <w:spacing w:after="120"/>
        <w:rPr>
          <w:b/>
          <w:bCs/>
          <w:lang w:val="uk-UA"/>
        </w:rPr>
      </w:pPr>
    </w:p>
    <w:p w14:paraId="48B5F949" w14:textId="77777777" w:rsidR="00000000" w:rsidRDefault="008C4D54">
      <w:pPr>
        <w:spacing w:after="120"/>
        <w:rPr>
          <w:b/>
          <w:sz w:val="28"/>
          <w:szCs w:val="28"/>
          <w:u w:val="single"/>
          <w:lang w:val="ru-RU"/>
        </w:rPr>
      </w:pPr>
      <w:r>
        <w:rPr>
          <w:b/>
          <w:sz w:val="28"/>
          <w:szCs w:val="28"/>
          <w:u w:val="single"/>
          <w:lang w:val="uk-UA"/>
        </w:rPr>
        <w:t xml:space="preserve">Моделювання </w:t>
      </w:r>
      <w:r>
        <w:rPr>
          <w:b/>
          <w:sz w:val="28"/>
          <w:szCs w:val="28"/>
          <w:u w:val="single"/>
          <w:lang w:val="uk-UA"/>
        </w:rPr>
        <w:t xml:space="preserve">Варіантів Використання Інформаційної підсистеми </w:t>
      </w:r>
      <w:r>
        <w:rPr>
          <w:b/>
          <w:sz w:val="28"/>
          <w:szCs w:val="28"/>
          <w:u w:val="single"/>
          <w:lang w:val="ru-RU"/>
        </w:rPr>
        <w:t>“</w:t>
      </w:r>
      <w:r>
        <w:rPr>
          <w:b/>
          <w:sz w:val="28"/>
          <w:szCs w:val="28"/>
          <w:u w:val="single"/>
          <w:lang w:val="uk-UA"/>
        </w:rPr>
        <w:t>Доставка товарів</w:t>
      </w:r>
      <w:r>
        <w:rPr>
          <w:b/>
          <w:sz w:val="28"/>
          <w:szCs w:val="28"/>
          <w:u w:val="single"/>
          <w:lang w:val="ru-RU"/>
        </w:rPr>
        <w:t>”.</w:t>
      </w:r>
    </w:p>
    <w:p w14:paraId="08295371" w14:textId="77777777" w:rsidR="00000000" w:rsidRDefault="008C4D54">
      <w:pPr>
        <w:spacing w:after="120"/>
        <w:rPr>
          <w:lang w:val="uk-UA"/>
        </w:rPr>
      </w:pPr>
      <w:r>
        <w:rPr>
          <w:lang w:val="uk-UA"/>
        </w:rPr>
        <w:t xml:space="preserve">Інформаційна підсистема </w:t>
      </w:r>
      <w:r>
        <w:rPr>
          <w:lang w:val="ru-RU"/>
        </w:rPr>
        <w:t>“</w:t>
      </w:r>
      <w:r>
        <w:rPr>
          <w:lang w:val="uk-UA"/>
        </w:rPr>
        <w:t>Доставка товарів</w:t>
      </w:r>
      <w:r>
        <w:rPr>
          <w:lang w:val="ru-RU"/>
        </w:rPr>
        <w:t>”</w:t>
      </w:r>
      <w:r>
        <w:rPr>
          <w:lang w:val="uk-UA"/>
        </w:rPr>
        <w:t xml:space="preserve"> (далі – Система) є складовою частиною Комплексної Інформаційної системи </w:t>
      </w:r>
      <w:r>
        <w:rPr>
          <w:lang w:val="ru-RU"/>
        </w:rPr>
        <w:t>“</w:t>
      </w:r>
      <w:r>
        <w:rPr>
          <w:lang w:val="uk-UA"/>
        </w:rPr>
        <w:t>Управління Інтернет магазином</w:t>
      </w:r>
      <w:r>
        <w:rPr>
          <w:lang w:val="ru-RU"/>
        </w:rPr>
        <w:t xml:space="preserve">”. </w:t>
      </w:r>
      <w:r>
        <w:rPr>
          <w:lang w:val="uk-UA"/>
        </w:rPr>
        <w:t>Дана Інформаційна підсистема працює в ін</w:t>
      </w:r>
      <w:r>
        <w:rPr>
          <w:lang w:val="uk-UA"/>
        </w:rPr>
        <w:t>тегрованому режимі із іншими підсистемами: Управління каталогом товарів, Управління продажами, Управління складськими запасами.</w:t>
      </w:r>
    </w:p>
    <w:p w14:paraId="3472DB6F" w14:textId="77777777" w:rsidR="00000000" w:rsidRDefault="008C4D54">
      <w:pPr>
        <w:spacing w:after="120"/>
        <w:rPr>
          <w:lang w:val="uk-UA"/>
        </w:rPr>
      </w:pPr>
      <w:r>
        <w:rPr>
          <w:bCs/>
          <w:lang w:val="uk-UA"/>
        </w:rPr>
        <w:t xml:space="preserve">Менеджер по доставці використовує мобільну версію </w:t>
      </w:r>
      <w:r>
        <w:rPr>
          <w:lang w:val="uk-UA"/>
        </w:rPr>
        <w:t xml:space="preserve">підсистеми </w:t>
      </w:r>
      <w:r>
        <w:rPr>
          <w:lang w:val="ru-RU"/>
        </w:rPr>
        <w:t>“</w:t>
      </w:r>
      <w:r>
        <w:rPr>
          <w:lang w:val="uk-UA"/>
        </w:rPr>
        <w:t>Доставка товарів</w:t>
      </w:r>
      <w:r>
        <w:rPr>
          <w:lang w:val="ru-RU"/>
        </w:rPr>
        <w:t>”.</w:t>
      </w:r>
    </w:p>
    <w:p w14:paraId="355912CF" w14:textId="77777777" w:rsidR="00000000" w:rsidRDefault="008C4D54">
      <w:pPr>
        <w:spacing w:after="120"/>
        <w:rPr>
          <w:u w:val="single"/>
          <w:lang w:val="ru-RU"/>
        </w:rPr>
      </w:pPr>
    </w:p>
    <w:p w14:paraId="35334EBD" w14:textId="77777777" w:rsidR="00000000" w:rsidRDefault="008C4D54">
      <w:pPr>
        <w:spacing w:after="120"/>
        <w:rPr>
          <w:b/>
          <w:lang w:val="uk-UA"/>
        </w:rPr>
      </w:pPr>
      <w:r>
        <w:rPr>
          <w:b/>
          <w:lang w:val="uk-UA"/>
        </w:rPr>
        <w:t>Завдання практикуму.</w:t>
      </w:r>
    </w:p>
    <w:p w14:paraId="0C6083B4" w14:textId="77777777" w:rsidR="00000000" w:rsidRDefault="008C4D54">
      <w:pPr>
        <w:spacing w:after="120"/>
        <w:rPr>
          <w:lang w:val="uk-UA"/>
        </w:rPr>
      </w:pPr>
      <w:r>
        <w:rPr>
          <w:lang w:val="uk-UA"/>
        </w:rPr>
        <w:t>Відповідно до нижче описа</w:t>
      </w:r>
      <w:r>
        <w:rPr>
          <w:lang w:val="uk-UA"/>
        </w:rPr>
        <w:t xml:space="preserve">ного процесу доставки товарів розробити Модель Варіантів використання, що представляє види взаємодії користувачів із Інформаційною підсистемою </w:t>
      </w:r>
      <w:r>
        <w:rPr>
          <w:lang w:val="ru-RU"/>
        </w:rPr>
        <w:t>“</w:t>
      </w:r>
      <w:r>
        <w:rPr>
          <w:lang w:val="uk-UA"/>
        </w:rPr>
        <w:t>Доставка товарів</w:t>
      </w:r>
      <w:r>
        <w:rPr>
          <w:lang w:val="ru-RU"/>
        </w:rPr>
        <w:t>”</w:t>
      </w:r>
      <w:r>
        <w:rPr>
          <w:lang w:val="uk-UA"/>
        </w:rPr>
        <w:t>.</w:t>
      </w:r>
    </w:p>
    <w:p w14:paraId="6DA9381A" w14:textId="77777777" w:rsidR="00000000" w:rsidRDefault="008C4D54">
      <w:pPr>
        <w:spacing w:after="120"/>
        <w:rPr>
          <w:b/>
          <w:lang w:val="uk-UA"/>
        </w:rPr>
      </w:pPr>
    </w:p>
    <w:p w14:paraId="0FDA21A1" w14:textId="77777777" w:rsidR="00000000" w:rsidRDefault="008C4D54">
      <w:pPr>
        <w:spacing w:after="120"/>
        <w:rPr>
          <w:b/>
          <w:lang w:val="uk-UA"/>
        </w:rPr>
      </w:pPr>
      <w:r>
        <w:rPr>
          <w:b/>
          <w:lang w:val="uk-UA"/>
        </w:rPr>
        <w:t>Вимоги до представлення результатів практикуму.</w:t>
      </w:r>
    </w:p>
    <w:p w14:paraId="3E48CB6B" w14:textId="77777777" w:rsidR="00000000" w:rsidRDefault="008C4D54">
      <w:pPr>
        <w:spacing w:after="120"/>
        <w:rPr>
          <w:lang w:val="uk-UA"/>
        </w:rPr>
      </w:pPr>
      <w:r>
        <w:rPr>
          <w:lang w:val="uk-UA"/>
        </w:rPr>
        <w:t>Результати практикуму повинні бути представл</w:t>
      </w:r>
      <w:r>
        <w:rPr>
          <w:lang w:val="uk-UA"/>
        </w:rPr>
        <w:t xml:space="preserve">ені в одному документі формату </w:t>
      </w:r>
      <w:r>
        <w:rPr>
          <w:lang w:val="en-US"/>
        </w:rPr>
        <w:t>doc</w:t>
      </w:r>
      <w:r>
        <w:rPr>
          <w:lang w:val="uk-UA"/>
        </w:rPr>
        <w:t xml:space="preserve"> </w:t>
      </w:r>
      <w:r>
        <w:rPr>
          <w:lang w:val="ru-RU"/>
        </w:rPr>
        <w:t xml:space="preserve">або </w:t>
      </w:r>
      <w:r>
        <w:rPr>
          <w:lang w:val="en-US"/>
        </w:rPr>
        <w:t>pdf</w:t>
      </w:r>
      <w:r>
        <w:rPr>
          <w:lang w:val="ru-RU"/>
        </w:rPr>
        <w:t xml:space="preserve"> та містити</w:t>
      </w:r>
      <w:r>
        <w:rPr>
          <w:lang w:val="uk-UA"/>
        </w:rPr>
        <w:t>:</w:t>
      </w:r>
    </w:p>
    <w:p w14:paraId="09B0AEFA" w14:textId="77777777" w:rsidR="00000000" w:rsidRDefault="008C4D54">
      <w:pPr>
        <w:pStyle w:val="a8"/>
        <w:numPr>
          <w:ilvl w:val="0"/>
          <w:numId w:val="2"/>
        </w:numPr>
        <w:spacing w:after="120"/>
        <w:rPr>
          <w:lang w:val="uk-UA"/>
        </w:rPr>
      </w:pPr>
      <w:r>
        <w:rPr>
          <w:lang w:val="uk-UA"/>
        </w:rPr>
        <w:t xml:space="preserve">Графічну </w:t>
      </w:r>
      <w:r>
        <w:rPr>
          <w:lang w:val="en-US"/>
        </w:rPr>
        <w:t>Use</w:t>
      </w:r>
      <w:r>
        <w:rPr>
          <w:lang w:val="uk-UA"/>
        </w:rPr>
        <w:t xml:space="preserve"> </w:t>
      </w:r>
      <w:r>
        <w:rPr>
          <w:lang w:val="en-US"/>
        </w:rPr>
        <w:t>Case</w:t>
      </w:r>
      <w:r>
        <w:rPr>
          <w:lang w:val="uk-UA"/>
        </w:rPr>
        <w:t xml:space="preserve"> діаграму у складі:</w:t>
      </w:r>
    </w:p>
    <w:p w14:paraId="5A355DE6" w14:textId="77777777" w:rsidR="00000000" w:rsidRDefault="008C4D54">
      <w:pPr>
        <w:pStyle w:val="a8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>варіантів використання Інформаційної підсистеми (</w:t>
      </w:r>
      <w:r>
        <w:rPr>
          <w:lang w:val="en-US"/>
        </w:rPr>
        <w:t>Use</w:t>
      </w:r>
      <w:r>
        <w:rPr>
          <w:lang w:val="uk-UA"/>
        </w:rPr>
        <w:t xml:space="preserve"> </w:t>
      </w:r>
      <w:r>
        <w:rPr>
          <w:lang w:val="en-US"/>
        </w:rPr>
        <w:t>Cases</w:t>
      </w:r>
      <w:r>
        <w:rPr>
          <w:lang w:val="uk-UA"/>
        </w:rPr>
        <w:t xml:space="preserve"> - графічні елементи, що представляють </w:t>
      </w:r>
      <w:r>
        <w:rPr>
          <w:lang w:val="uk-UA"/>
        </w:rPr>
        <w:t>варіанти використання та їх назви),</w:t>
      </w:r>
    </w:p>
    <w:p w14:paraId="4C60196B" w14:textId="77777777" w:rsidR="00000000" w:rsidRDefault="008C4D54">
      <w:pPr>
        <w:pStyle w:val="a8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lastRenderedPageBreak/>
        <w:t>ролей користувачів</w:t>
      </w:r>
      <w:r>
        <w:rPr>
          <w:lang w:val="en-US"/>
        </w:rPr>
        <w:t xml:space="preserve"> (Actors),</w:t>
      </w:r>
    </w:p>
    <w:p w14:paraId="1DBC080C" w14:textId="77777777" w:rsidR="00000000" w:rsidRDefault="008C4D54">
      <w:pPr>
        <w:pStyle w:val="a8"/>
        <w:numPr>
          <w:ilvl w:val="0"/>
          <w:numId w:val="4"/>
        </w:numPr>
        <w:spacing w:after="120"/>
        <w:rPr>
          <w:lang w:val="uk-UA"/>
        </w:rPr>
      </w:pPr>
      <w:r>
        <w:rPr>
          <w:lang w:val="uk-UA"/>
        </w:rPr>
        <w:t>зв’язків типу Асоціація, Розширення, Включення (</w:t>
      </w:r>
      <w:r>
        <w:rPr>
          <w:lang w:val="en-US"/>
        </w:rPr>
        <w:t>Association</w:t>
      </w:r>
      <w:r>
        <w:rPr>
          <w:lang w:val="uk-UA"/>
        </w:rPr>
        <w:t xml:space="preserve">, </w:t>
      </w:r>
      <w:r>
        <w:rPr>
          <w:lang w:val="en-US"/>
        </w:rPr>
        <w:t>Extend</w:t>
      </w:r>
      <w:r>
        <w:rPr>
          <w:lang w:val="uk-UA"/>
        </w:rPr>
        <w:t xml:space="preserve">, </w:t>
      </w:r>
      <w:r>
        <w:rPr>
          <w:lang w:val="en-US"/>
        </w:rPr>
        <w:t>Include</w:t>
      </w:r>
      <w:r>
        <w:rPr>
          <w:lang w:val="uk-UA"/>
        </w:rPr>
        <w:t xml:space="preserve">). </w:t>
      </w:r>
    </w:p>
    <w:p w14:paraId="518D7698" w14:textId="77777777" w:rsidR="00000000" w:rsidRDefault="008C4D54">
      <w:pPr>
        <w:pStyle w:val="a8"/>
        <w:numPr>
          <w:ilvl w:val="0"/>
          <w:numId w:val="2"/>
        </w:numPr>
        <w:spacing w:after="120"/>
        <w:rPr>
          <w:lang w:val="uk-UA"/>
        </w:rPr>
      </w:pPr>
      <w:r>
        <w:rPr>
          <w:lang w:val="uk-UA"/>
        </w:rPr>
        <w:t>Опис Варіантів використання в табличній формі, в якому:</w:t>
      </w:r>
    </w:p>
    <w:p w14:paraId="3B0B94F0" w14:textId="77777777" w:rsidR="00000000" w:rsidRDefault="008C4D54">
      <w:pPr>
        <w:pStyle w:val="a8"/>
        <w:numPr>
          <w:ilvl w:val="1"/>
          <w:numId w:val="6"/>
        </w:numPr>
        <w:spacing w:after="120"/>
        <w:rPr>
          <w:lang w:val="uk-UA"/>
        </w:rPr>
      </w:pPr>
      <w:r>
        <w:rPr>
          <w:lang w:val="uk-UA"/>
        </w:rPr>
        <w:t>Кожний Варіант використання представлений в окремій таб</w:t>
      </w:r>
      <w:r>
        <w:rPr>
          <w:lang w:val="uk-UA"/>
        </w:rPr>
        <w:t>лиці,</w:t>
      </w:r>
    </w:p>
    <w:p w14:paraId="465D8E5C" w14:textId="77777777" w:rsidR="00000000" w:rsidRDefault="008C4D54">
      <w:pPr>
        <w:pStyle w:val="a8"/>
        <w:numPr>
          <w:ilvl w:val="1"/>
          <w:numId w:val="6"/>
        </w:numPr>
        <w:spacing w:after="120"/>
        <w:rPr>
          <w:lang w:val="uk-UA"/>
        </w:rPr>
      </w:pPr>
      <w:r>
        <w:rPr>
          <w:lang w:val="uk-UA"/>
        </w:rPr>
        <w:t>Основний потік подій (</w:t>
      </w:r>
      <w:r>
        <w:rPr>
          <w:lang w:val="en-US"/>
        </w:rPr>
        <w:t>Flow</w:t>
      </w:r>
      <w:r>
        <w:rPr>
          <w:lang w:val="uk-UA"/>
        </w:rPr>
        <w:t xml:space="preserve"> </w:t>
      </w:r>
      <w:r>
        <w:rPr>
          <w:lang w:val="en-US"/>
        </w:rPr>
        <w:t>of</w:t>
      </w:r>
      <w:r>
        <w:rPr>
          <w:lang w:val="uk-UA"/>
        </w:rPr>
        <w:t xml:space="preserve"> </w:t>
      </w:r>
      <w:r>
        <w:rPr>
          <w:lang w:val="en-US"/>
        </w:rPr>
        <w:t>events</w:t>
      </w:r>
      <w:r>
        <w:rPr>
          <w:lang w:val="uk-UA"/>
        </w:rPr>
        <w:t xml:space="preserve">) стисло описує послідовність подій, що забезпечують досягнення мети даного Варіанту використання. </w:t>
      </w:r>
    </w:p>
    <w:p w14:paraId="0E2B2ABA" w14:textId="77777777" w:rsidR="00000000" w:rsidRDefault="008C4D54">
      <w:pPr>
        <w:spacing w:after="120"/>
        <w:rPr>
          <w:lang w:val="uk-UA"/>
        </w:rPr>
      </w:pPr>
      <w:r>
        <w:rPr>
          <w:lang w:val="uk-UA"/>
        </w:rPr>
        <w:t xml:space="preserve">Графічна </w:t>
      </w:r>
      <w:r>
        <w:rPr>
          <w:lang w:val="en-US"/>
        </w:rPr>
        <w:t>Use</w:t>
      </w:r>
      <w:r>
        <w:rPr>
          <w:lang w:val="ru-RU"/>
        </w:rPr>
        <w:t xml:space="preserve"> </w:t>
      </w:r>
      <w:r>
        <w:rPr>
          <w:lang w:val="en-US"/>
        </w:rPr>
        <w:t>Case</w:t>
      </w:r>
      <w:r>
        <w:rPr>
          <w:lang w:val="ru-RU"/>
        </w:rPr>
        <w:t xml:space="preserve"> </w:t>
      </w:r>
      <w:r>
        <w:rPr>
          <w:lang w:val="uk-UA"/>
        </w:rPr>
        <w:t xml:space="preserve">діаграма може бути розроблена за допомогою будь-якого програмного засобу, що підтримує графічну </w:t>
      </w:r>
      <w:r>
        <w:rPr>
          <w:lang w:val="uk-UA"/>
        </w:rPr>
        <w:t xml:space="preserve">нотацію представлення </w:t>
      </w:r>
      <w:r>
        <w:rPr>
          <w:lang w:val="en-US"/>
        </w:rPr>
        <w:t>Use</w:t>
      </w:r>
      <w:r>
        <w:rPr>
          <w:lang w:val="ru-RU"/>
        </w:rPr>
        <w:t xml:space="preserve"> </w:t>
      </w:r>
      <w:r>
        <w:rPr>
          <w:lang w:val="en-US"/>
        </w:rPr>
        <w:t>Case</w:t>
      </w:r>
      <w:r>
        <w:rPr>
          <w:lang w:val="ru-RU"/>
        </w:rPr>
        <w:t xml:space="preserve"> </w:t>
      </w:r>
      <w:r>
        <w:rPr>
          <w:lang w:val="uk-UA"/>
        </w:rPr>
        <w:t>діаграм</w:t>
      </w:r>
      <w:r>
        <w:rPr>
          <w:lang w:val="ru-RU"/>
        </w:rPr>
        <w:t xml:space="preserve">, </w:t>
      </w:r>
      <w:r>
        <w:rPr>
          <w:lang w:val="uk-UA"/>
        </w:rPr>
        <w:t xml:space="preserve">наприклад, </w:t>
      </w:r>
    </w:p>
    <w:p w14:paraId="2912EA1A" w14:textId="77777777" w:rsidR="00000000" w:rsidRDefault="008C4D54">
      <w:pPr>
        <w:spacing w:after="120"/>
        <w:rPr>
          <w:lang w:val="uk-UA"/>
        </w:rPr>
      </w:pPr>
      <w:hyperlink r:id="rId8" w:history="1">
        <w:r>
          <w:rPr>
            <w:rStyle w:val="a3"/>
            <w:lang w:val="en-US"/>
          </w:rPr>
          <w:t>www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lucidchart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com</w:t>
        </w:r>
        <w:r>
          <w:rPr>
            <w:rStyle w:val="a3"/>
            <w:lang w:val="uk-UA"/>
          </w:rPr>
          <w:t>/</w:t>
        </w:r>
      </w:hyperlink>
    </w:p>
    <w:p w14:paraId="55ABBAB1" w14:textId="77777777" w:rsidR="00000000" w:rsidRDefault="008C4D54">
      <w:pPr>
        <w:spacing w:after="120"/>
        <w:rPr>
          <w:lang w:val="uk-UA"/>
        </w:rPr>
      </w:pPr>
      <w:hyperlink r:id="rId9" w:history="1">
        <w:r>
          <w:rPr>
            <w:rStyle w:val="a3"/>
            <w:lang w:val="en-US"/>
          </w:rPr>
          <w:t>app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creately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com</w:t>
        </w:r>
        <w:r>
          <w:rPr>
            <w:rStyle w:val="a3"/>
            <w:lang w:val="uk-UA"/>
          </w:rPr>
          <w:t>/</w:t>
        </w:r>
      </w:hyperlink>
    </w:p>
    <w:p w14:paraId="3825EA93" w14:textId="77777777" w:rsidR="00000000" w:rsidRDefault="008C4D54">
      <w:pPr>
        <w:spacing w:after="120"/>
        <w:rPr>
          <w:lang w:val="uk-UA"/>
        </w:rPr>
      </w:pPr>
      <w:hyperlink r:id="rId10" w:history="1">
        <w:r>
          <w:rPr>
            <w:rStyle w:val="a3"/>
            <w:lang w:val="en-US"/>
          </w:rPr>
          <w:t>www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cawemo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com</w:t>
        </w:r>
      </w:hyperlink>
    </w:p>
    <w:p w14:paraId="21A4CDD0" w14:textId="77777777" w:rsidR="00000000" w:rsidRDefault="008C4D54">
      <w:pPr>
        <w:spacing w:after="120"/>
        <w:rPr>
          <w:lang w:val="uk-UA"/>
        </w:rPr>
      </w:pPr>
      <w:hyperlink r:id="rId11" w:history="1">
        <w:r>
          <w:rPr>
            <w:rStyle w:val="a3"/>
            <w:lang w:val="en-US"/>
          </w:rPr>
          <w:t>www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draw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io</w:t>
        </w:r>
      </w:hyperlink>
    </w:p>
    <w:p w14:paraId="4A78782F" w14:textId="77777777" w:rsidR="00000000" w:rsidRDefault="008C4D54">
      <w:pPr>
        <w:spacing w:after="120"/>
        <w:rPr>
          <w:lang w:val="uk-UA"/>
        </w:rPr>
      </w:pPr>
      <w:hyperlink r:id="rId12" w:history="1">
        <w:r>
          <w:rPr>
            <w:rStyle w:val="a3"/>
            <w:lang w:val="en-US"/>
          </w:rPr>
          <w:t>www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bizagi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com</w:t>
        </w:r>
      </w:hyperlink>
    </w:p>
    <w:p w14:paraId="0AA771D4" w14:textId="77777777" w:rsidR="00000000" w:rsidRDefault="008C4D54">
      <w:pPr>
        <w:spacing w:after="120"/>
        <w:rPr>
          <w:lang w:val="uk-UA"/>
        </w:rPr>
      </w:pPr>
      <w:hyperlink r:id="rId13" w:history="1">
        <w:r>
          <w:rPr>
            <w:rStyle w:val="a3"/>
            <w:lang w:val="en-US"/>
          </w:rPr>
          <w:t>www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cawemo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com</w:t>
        </w:r>
        <w:r>
          <w:rPr>
            <w:rStyle w:val="a3"/>
            <w:lang w:val="uk-UA"/>
          </w:rPr>
          <w:t xml:space="preserve"> </w:t>
        </w:r>
      </w:hyperlink>
    </w:p>
    <w:p w14:paraId="54C681D2" w14:textId="77777777" w:rsidR="00000000" w:rsidRDefault="008C4D54">
      <w:pPr>
        <w:spacing w:after="120"/>
        <w:rPr>
          <w:lang w:val="uk-UA"/>
        </w:rPr>
      </w:pPr>
    </w:p>
    <w:p w14:paraId="5E6F2AC8" w14:textId="77777777" w:rsidR="00000000" w:rsidRDefault="008C4D54">
      <w:pPr>
        <w:spacing w:after="120"/>
        <w:rPr>
          <w:b/>
          <w:lang w:val="uk-UA"/>
        </w:rPr>
      </w:pPr>
      <w:r>
        <w:rPr>
          <w:b/>
          <w:lang w:val="uk-UA"/>
        </w:rPr>
        <w:t>Загальний опис процесу доставки товарів.</w:t>
      </w:r>
    </w:p>
    <w:p w14:paraId="69C91E29" w14:textId="77777777" w:rsidR="00000000" w:rsidRDefault="008C4D54">
      <w:pPr>
        <w:spacing w:after="120"/>
        <w:rPr>
          <w:bCs/>
          <w:lang w:val="uk-UA"/>
        </w:rPr>
      </w:pPr>
      <w:r>
        <w:rPr>
          <w:bCs/>
          <w:lang w:val="uk-UA"/>
        </w:rPr>
        <w:t xml:space="preserve">Нижче наведений </w:t>
      </w:r>
      <w:r>
        <w:rPr>
          <w:lang w:val="uk-UA"/>
        </w:rPr>
        <w:t>опис процесу доставки товарів розроблений Б</w:t>
      </w:r>
      <w:r>
        <w:rPr>
          <w:lang w:val="uk-UA"/>
        </w:rPr>
        <w:t>ізнес аналітиком на підставі виявлених потреб менеджерів Інтернет магазину в автоматизації їх щоденних операцій по виконанню замовлень клієнтів.</w:t>
      </w:r>
    </w:p>
    <w:p w14:paraId="6396ED20" w14:textId="77777777" w:rsidR="00000000" w:rsidRDefault="008C4D54">
      <w:pPr>
        <w:spacing w:after="120"/>
        <w:rPr>
          <w:bCs/>
          <w:lang w:val="uk-UA"/>
        </w:rPr>
      </w:pPr>
      <w:r>
        <w:rPr>
          <w:bCs/>
          <w:lang w:val="uk-UA"/>
        </w:rPr>
        <w:t>Менеджер складу аналізує в Системі перелік отриманих замовлень, готує товари, замовлені Клієнтами, для передачі</w:t>
      </w:r>
      <w:r>
        <w:rPr>
          <w:bCs/>
          <w:lang w:val="uk-UA"/>
        </w:rPr>
        <w:t xml:space="preserve"> Менеджеру по доставці.</w:t>
      </w:r>
    </w:p>
    <w:p w14:paraId="3013C37C" w14:textId="77777777" w:rsidR="00000000" w:rsidRDefault="008C4D54">
      <w:pPr>
        <w:spacing w:after="120"/>
        <w:rPr>
          <w:bCs/>
          <w:lang w:val="uk-UA"/>
        </w:rPr>
      </w:pPr>
      <w:r>
        <w:rPr>
          <w:bCs/>
          <w:lang w:val="uk-UA"/>
        </w:rPr>
        <w:t>Менеджер по доставці забирає товари на складі.</w:t>
      </w:r>
    </w:p>
    <w:p w14:paraId="013F443E" w14:textId="77777777" w:rsidR="00000000" w:rsidRDefault="008C4D54">
      <w:pPr>
        <w:spacing w:after="120"/>
        <w:rPr>
          <w:bCs/>
          <w:lang w:val="uk-UA"/>
        </w:rPr>
      </w:pPr>
      <w:r>
        <w:rPr>
          <w:bCs/>
          <w:lang w:val="uk-UA"/>
        </w:rPr>
        <w:t>Менеджер складу реєструє в Системі факт передачі товарів Менеджеру по доставці.</w:t>
      </w:r>
    </w:p>
    <w:p w14:paraId="7329A9FB" w14:textId="77777777" w:rsidR="00000000" w:rsidRDefault="008C4D54">
      <w:pPr>
        <w:spacing w:after="120"/>
        <w:rPr>
          <w:bCs/>
          <w:lang w:val="uk-UA"/>
        </w:rPr>
      </w:pPr>
      <w:r>
        <w:rPr>
          <w:bCs/>
          <w:lang w:val="uk-UA"/>
        </w:rPr>
        <w:t>Менеджер по доставці підтверджує в Системі отримання товарів клієнтів на складі.</w:t>
      </w:r>
    </w:p>
    <w:p w14:paraId="206AE983" w14:textId="77777777" w:rsidR="00000000" w:rsidRDefault="008C4D54">
      <w:pPr>
        <w:spacing w:after="120"/>
        <w:rPr>
          <w:bCs/>
          <w:lang w:val="uk-UA"/>
        </w:rPr>
      </w:pPr>
      <w:r>
        <w:rPr>
          <w:bCs/>
          <w:lang w:val="uk-UA"/>
        </w:rPr>
        <w:t>Менеджер по доставці вик</w:t>
      </w:r>
      <w:r>
        <w:rPr>
          <w:bCs/>
          <w:lang w:val="uk-UA"/>
        </w:rPr>
        <w:t>онує доставку товару в залежності від способу доставки, вказаного клієнтом в замовленні:</w:t>
      </w:r>
    </w:p>
    <w:p w14:paraId="408D1830" w14:textId="77777777" w:rsidR="00000000" w:rsidRDefault="008C4D54">
      <w:pPr>
        <w:pStyle w:val="a8"/>
        <w:numPr>
          <w:ilvl w:val="0"/>
          <w:numId w:val="8"/>
        </w:numPr>
        <w:spacing w:after="120"/>
        <w:rPr>
          <w:bCs/>
          <w:lang w:val="uk-UA"/>
        </w:rPr>
      </w:pPr>
      <w:r>
        <w:rPr>
          <w:bCs/>
          <w:lang w:val="uk-UA"/>
        </w:rPr>
        <w:t>на адресу клієнта,</w:t>
      </w:r>
    </w:p>
    <w:p w14:paraId="7FE5BBDB" w14:textId="77777777" w:rsidR="00000000" w:rsidRDefault="008C4D54">
      <w:pPr>
        <w:pStyle w:val="a8"/>
        <w:numPr>
          <w:ilvl w:val="0"/>
          <w:numId w:val="8"/>
        </w:numPr>
        <w:spacing w:after="120"/>
        <w:rPr>
          <w:bCs/>
          <w:lang w:val="uk-UA"/>
        </w:rPr>
      </w:pPr>
      <w:r>
        <w:rPr>
          <w:bCs/>
          <w:lang w:val="uk-UA"/>
        </w:rPr>
        <w:t>у Поштове відділення,</w:t>
      </w:r>
    </w:p>
    <w:p w14:paraId="2B64B945" w14:textId="77777777" w:rsidR="00000000" w:rsidRDefault="008C4D54">
      <w:pPr>
        <w:pStyle w:val="a8"/>
        <w:numPr>
          <w:ilvl w:val="0"/>
          <w:numId w:val="8"/>
        </w:numPr>
        <w:spacing w:after="120"/>
        <w:rPr>
          <w:bCs/>
          <w:lang w:val="uk-UA"/>
        </w:rPr>
      </w:pPr>
      <w:r>
        <w:rPr>
          <w:bCs/>
          <w:lang w:val="uk-UA"/>
        </w:rPr>
        <w:t>в офіс Інтернет магазину.</w:t>
      </w:r>
    </w:p>
    <w:p w14:paraId="52245785" w14:textId="77777777" w:rsidR="00000000" w:rsidRDefault="008C4D54">
      <w:pPr>
        <w:spacing w:after="120"/>
        <w:rPr>
          <w:bCs/>
          <w:lang w:val="uk-UA"/>
        </w:rPr>
      </w:pPr>
      <w:r>
        <w:rPr>
          <w:bCs/>
          <w:lang w:val="uk-UA"/>
        </w:rPr>
        <w:t>Менеджер по доставці передає товари клієнту і фіксує в Системі спосіб отримання оплати (готівка чи р</w:t>
      </w:r>
      <w:r>
        <w:rPr>
          <w:bCs/>
          <w:lang w:val="uk-UA"/>
        </w:rPr>
        <w:t>озрахунок платіжною карткою), якщо доставка була замовлена на адресу клієнта.</w:t>
      </w:r>
    </w:p>
    <w:p w14:paraId="573E5FC8" w14:textId="77777777" w:rsidR="00000000" w:rsidRDefault="008C4D54">
      <w:pPr>
        <w:spacing w:after="120"/>
        <w:rPr>
          <w:bCs/>
          <w:lang w:val="uk-UA"/>
        </w:rPr>
      </w:pPr>
      <w:r>
        <w:rPr>
          <w:bCs/>
          <w:lang w:val="uk-UA"/>
        </w:rPr>
        <w:t>У випадку доставки товару у Поштове відділення Менеджер по доставці передає товар у Поштове відділення і фіксує в Системі номер документу, що підтверджує отримання товару Менедже</w:t>
      </w:r>
      <w:r>
        <w:rPr>
          <w:bCs/>
          <w:lang w:val="uk-UA"/>
        </w:rPr>
        <w:t>ром Поштового відділення.</w:t>
      </w:r>
    </w:p>
    <w:p w14:paraId="0EED6D07" w14:textId="77777777" w:rsidR="00000000" w:rsidRDefault="008C4D54">
      <w:pPr>
        <w:spacing w:after="120"/>
        <w:rPr>
          <w:bCs/>
          <w:lang w:val="uk-UA"/>
        </w:rPr>
      </w:pPr>
      <w:r>
        <w:rPr>
          <w:bCs/>
          <w:lang w:val="uk-UA"/>
        </w:rPr>
        <w:t xml:space="preserve">У випадку видачі товару клієнту в офісі Інтернет магазину: </w:t>
      </w:r>
    </w:p>
    <w:p w14:paraId="457C5233" w14:textId="77777777" w:rsidR="00000000" w:rsidRDefault="008C4D54">
      <w:pPr>
        <w:pStyle w:val="a8"/>
        <w:numPr>
          <w:ilvl w:val="0"/>
          <w:numId w:val="10"/>
        </w:numPr>
        <w:spacing w:after="120"/>
        <w:rPr>
          <w:bCs/>
          <w:lang w:val="uk-UA"/>
        </w:rPr>
      </w:pPr>
      <w:r>
        <w:rPr>
          <w:bCs/>
          <w:lang w:val="uk-UA"/>
        </w:rPr>
        <w:lastRenderedPageBreak/>
        <w:t xml:space="preserve">Менеджер з продажу друкує платіжний документ (рахунок-фактуру) і передає платіжний документ клієнту, </w:t>
      </w:r>
    </w:p>
    <w:p w14:paraId="4D6A5242" w14:textId="77777777" w:rsidR="00000000" w:rsidRDefault="008C4D54">
      <w:pPr>
        <w:pStyle w:val="a8"/>
        <w:numPr>
          <w:ilvl w:val="0"/>
          <w:numId w:val="10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Клієнт виконує оплату в касі Інтернет магазину, </w:t>
      </w:r>
    </w:p>
    <w:p w14:paraId="02E27EC1" w14:textId="77777777" w:rsidR="00000000" w:rsidRDefault="008C4D54">
      <w:pPr>
        <w:pStyle w:val="a8"/>
        <w:numPr>
          <w:ilvl w:val="0"/>
          <w:numId w:val="10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Менеджер з продажу передає товар клієнту по факту оплати і закриває замовлення в Системі (встановлює в Системі статус замовлення </w:t>
      </w:r>
      <w:r>
        <w:rPr>
          <w:bCs/>
          <w:lang w:val="ru-RU"/>
        </w:rPr>
        <w:t>“</w:t>
      </w:r>
      <w:r>
        <w:rPr>
          <w:bCs/>
          <w:lang w:val="uk-UA"/>
        </w:rPr>
        <w:t>Виконано</w:t>
      </w:r>
      <w:r>
        <w:rPr>
          <w:bCs/>
          <w:lang w:val="ru-RU"/>
        </w:rPr>
        <w:t>”)</w:t>
      </w:r>
      <w:r>
        <w:rPr>
          <w:bCs/>
          <w:lang w:val="uk-UA"/>
        </w:rPr>
        <w:t>.</w:t>
      </w:r>
    </w:p>
    <w:p w14:paraId="46255E3F" w14:textId="77777777" w:rsidR="00000000" w:rsidRDefault="008C4D54">
      <w:pPr>
        <w:spacing w:after="120"/>
        <w:rPr>
          <w:bCs/>
          <w:lang w:val="uk-UA"/>
        </w:rPr>
      </w:pPr>
      <w:r>
        <w:rPr>
          <w:bCs/>
          <w:lang w:val="uk-UA"/>
        </w:rPr>
        <w:t>У випадках доставки товару на адресу клієнта або у Поштове відділення Менеджер по доставці надає Менеджеру з продажу інформацію про виконану доставку, Менеджер з продажу закриває замовлення в Системі.</w:t>
      </w:r>
    </w:p>
    <w:p w14:paraId="229D7035" w14:textId="77777777" w:rsidR="00000000" w:rsidRDefault="008C4D54">
      <w:pPr>
        <w:spacing w:after="120"/>
        <w:rPr>
          <w:b/>
          <w:sz w:val="40"/>
          <w:szCs w:val="40"/>
          <w:lang w:val="uk-UA"/>
        </w:rPr>
      </w:pPr>
    </w:p>
    <w:p w14:paraId="0CE65927" w14:textId="77777777" w:rsidR="00000000" w:rsidRDefault="008C4D54">
      <w:pPr>
        <w:spacing w:after="120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Виконання завдання:</w:t>
      </w:r>
    </w:p>
    <w:p w14:paraId="7BF6F3F9" w14:textId="77777777" w:rsidR="00000000" w:rsidRDefault="008C4D54">
      <w:pPr>
        <w:pStyle w:val="a8"/>
        <w:numPr>
          <w:ilvl w:val="0"/>
          <w:numId w:val="12"/>
        </w:numPr>
        <w:spacing w:after="120"/>
        <w:rPr>
          <w:lang w:val="uk-UA"/>
        </w:rPr>
      </w:pPr>
      <w:r>
        <w:rPr>
          <w:lang w:val="uk-UA"/>
        </w:rPr>
        <w:t xml:space="preserve">Графічна </w:t>
      </w:r>
      <w:r>
        <w:rPr>
          <w:lang w:val="en-US"/>
        </w:rPr>
        <w:t>Use</w:t>
      </w:r>
      <w:r>
        <w:rPr>
          <w:lang w:val="uk-UA"/>
        </w:rPr>
        <w:t xml:space="preserve"> </w:t>
      </w:r>
      <w:r>
        <w:rPr>
          <w:lang w:val="en-US"/>
        </w:rPr>
        <w:t>Case</w:t>
      </w:r>
      <w:r>
        <w:rPr>
          <w:lang w:val="uk-UA"/>
        </w:rPr>
        <w:t xml:space="preserve"> діаграма:</w:t>
      </w:r>
    </w:p>
    <w:p w14:paraId="4BFA8A3F" w14:textId="77777777" w:rsidR="00000000" w:rsidRDefault="008C4D54">
      <w:pPr>
        <w:spacing w:after="120"/>
        <w:rPr>
          <w:bCs/>
          <w:lang w:val="uk-UA"/>
        </w:rPr>
      </w:pPr>
      <w:r>
        <w:rPr>
          <w:noProof/>
        </w:rPr>
        <w:drawing>
          <wp:inline distT="0" distB="0" distL="0" distR="0" wp14:anchorId="2EDC4830" wp14:editId="53CA384C">
            <wp:extent cx="5951220" cy="4450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7737" w14:textId="77777777" w:rsidR="00000000" w:rsidRDefault="008C4D54">
      <w:pPr>
        <w:pStyle w:val="a8"/>
        <w:spacing w:after="120"/>
        <w:rPr>
          <w:lang w:val="uk-UA"/>
        </w:rPr>
      </w:pPr>
    </w:p>
    <w:p w14:paraId="58685B23" w14:textId="77777777" w:rsidR="00000000" w:rsidRDefault="008C4D54">
      <w:pPr>
        <w:spacing w:after="120"/>
        <w:ind w:left="360"/>
        <w:rPr>
          <w:lang w:val="uk-UA"/>
        </w:rPr>
      </w:pPr>
      <w:r>
        <w:rPr>
          <w:lang w:val="uk-UA"/>
        </w:rPr>
        <w:t>Опис Варіантів використання в табличній формі:</w:t>
      </w:r>
    </w:p>
    <w:p w14:paraId="367D259B" w14:textId="77777777" w:rsidR="00000000" w:rsidRDefault="008C4D54">
      <w:pPr>
        <w:spacing w:after="120"/>
        <w:rPr>
          <w:bCs/>
          <w:lang w:val="uk-UA"/>
        </w:rPr>
      </w:pPr>
    </w:p>
    <w:p w14:paraId="7A18879E" w14:textId="77777777" w:rsidR="00000000" w:rsidRDefault="008C4D54">
      <w:pPr>
        <w:spacing w:after="120"/>
        <w:rPr>
          <w:bCs/>
          <w:lang w:val="uk-UA"/>
        </w:rPr>
      </w:pPr>
    </w:p>
    <w:p w14:paraId="1A17B036" w14:textId="77777777" w:rsidR="00000000" w:rsidRDefault="008C4D54">
      <w:pPr>
        <w:spacing w:after="120"/>
        <w:rPr>
          <w:bCs/>
          <w:lang w:val="uk-UA"/>
        </w:rPr>
      </w:pPr>
    </w:p>
    <w:tbl>
      <w:tblPr>
        <w:tblStyle w:val="aa"/>
        <w:tblW w:w="11610" w:type="dxa"/>
        <w:tblInd w:w="-1139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000000" w14:paraId="3CAD79CA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CC2E" w14:textId="77777777" w:rsidR="00000000" w:rsidRDefault="008C4D54">
            <w:r>
              <w:rPr>
                <w:lang w:val="en-US"/>
              </w:rPr>
              <w:t>UC_00</w:t>
            </w:r>
            <w:r>
              <w:t>1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8BBE7" w14:textId="77777777" w:rsidR="00000000" w:rsidRDefault="008C4D54">
            <w:r>
              <w:t>Підтвердити отримання товарів</w:t>
            </w:r>
          </w:p>
        </w:tc>
      </w:tr>
      <w:tr w:rsidR="00000000" w14:paraId="0D7560E5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6114C" w14:textId="77777777" w:rsidR="00000000" w:rsidRDefault="008C4D54">
            <w:r>
              <w:t>Короткий опис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856C" w14:textId="77777777" w:rsidR="00000000" w:rsidRDefault="008C4D54">
            <w:r>
              <w:t>Менеджер по доставці підтверджує що він забрав товари</w:t>
            </w:r>
          </w:p>
        </w:tc>
      </w:tr>
      <w:tr w:rsidR="00000000" w14:paraId="15A0586D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F0CE" w14:textId="77777777" w:rsidR="00000000" w:rsidRDefault="008C4D54">
            <w:r>
              <w:t>Суб’єкт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CF0D7" w14:textId="77777777" w:rsidR="00000000" w:rsidRDefault="008C4D54">
            <w:r>
              <w:t>Менеджер по доставці</w:t>
            </w:r>
          </w:p>
        </w:tc>
      </w:tr>
      <w:tr w:rsidR="00000000" w14:paraId="05B79229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D0BCA" w14:textId="77777777" w:rsidR="00000000" w:rsidRDefault="008C4D54">
            <w:r>
              <w:t>Передумова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1515" w14:textId="77777777" w:rsidR="00000000" w:rsidRDefault="008C4D54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00000" w14:paraId="5519475D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EE5F7" w14:textId="77777777" w:rsidR="00000000" w:rsidRDefault="008C4D54">
            <w:r>
              <w:t>Основний потік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921FA" w14:textId="77777777" w:rsidR="00000000" w:rsidRDefault="008C4D54">
            <w:pPr>
              <w:pStyle w:val="a8"/>
              <w:numPr>
                <w:ilvl w:val="0"/>
                <w:numId w:val="14"/>
              </w:numPr>
              <w:ind w:left="383"/>
            </w:pPr>
            <w:r>
              <w:t>Підтвердити отримання товарів</w:t>
            </w:r>
          </w:p>
        </w:tc>
      </w:tr>
      <w:tr w:rsidR="00000000" w14:paraId="1D9876DF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3A8EE" w14:textId="77777777" w:rsidR="00000000" w:rsidRDefault="008C4D54">
            <w:r>
              <w:t>Альтернативні потоки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48CBF" w14:textId="77777777" w:rsidR="00000000" w:rsidRDefault="008C4D54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7D1509AC" w14:textId="77777777" w:rsidR="00000000" w:rsidRDefault="008C4D54">
      <w:pPr>
        <w:spacing w:after="120"/>
        <w:rPr>
          <w:bCs/>
          <w:lang w:val="uk-UA"/>
        </w:rPr>
      </w:pPr>
    </w:p>
    <w:tbl>
      <w:tblPr>
        <w:tblStyle w:val="aa"/>
        <w:tblW w:w="11610" w:type="dxa"/>
        <w:tblInd w:w="-1139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000000" w14:paraId="685BB578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10252" w14:textId="77777777" w:rsidR="00000000" w:rsidRDefault="008C4D54">
            <w:pPr>
              <w:rPr>
                <w:lang w:val="en-US"/>
              </w:rPr>
            </w:pPr>
            <w:r>
              <w:rPr>
                <w:lang w:val="en-US"/>
              </w:rPr>
              <w:t>UC_002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2E0ED" w14:textId="77777777" w:rsidR="00000000" w:rsidRDefault="008C4D54">
            <w:r>
              <w:t>Зафіксувати спосіб отримання оплати</w:t>
            </w:r>
          </w:p>
        </w:tc>
      </w:tr>
      <w:tr w:rsidR="00000000" w14:paraId="647C0A60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DA07A" w14:textId="77777777" w:rsidR="00000000" w:rsidRDefault="008C4D54">
            <w:r>
              <w:t>Короткий опис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20AB" w14:textId="77777777" w:rsidR="00000000" w:rsidRDefault="008C4D54">
            <w:r>
              <w:t>Менеджер по доставці фіксує спосіб отримання оплати</w:t>
            </w:r>
          </w:p>
        </w:tc>
      </w:tr>
      <w:tr w:rsidR="00000000" w14:paraId="00A2C33C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DEF1" w14:textId="77777777" w:rsidR="00000000" w:rsidRDefault="008C4D54">
            <w:r>
              <w:t>Суб’єкт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383C3" w14:textId="77777777" w:rsidR="00000000" w:rsidRDefault="008C4D54">
            <w:r>
              <w:t>Менеджер по доставці</w:t>
            </w:r>
          </w:p>
        </w:tc>
      </w:tr>
      <w:tr w:rsidR="00000000" w14:paraId="54FB5CAE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87DC7" w14:textId="77777777" w:rsidR="00000000" w:rsidRDefault="008C4D54">
            <w:r>
              <w:t>Передумова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4935" w14:textId="77777777" w:rsidR="00000000" w:rsidRDefault="008C4D54">
            <w:pPr>
              <w:rPr>
                <w:lang w:val="ru-RU"/>
              </w:rPr>
            </w:pPr>
            <w:r>
              <w:t>Менеджер по доставці підтвердив факт отримання товарів</w:t>
            </w:r>
          </w:p>
        </w:tc>
      </w:tr>
      <w:tr w:rsidR="00000000" w14:paraId="4747B048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64AA" w14:textId="77777777" w:rsidR="00000000" w:rsidRDefault="008C4D54">
            <w:r>
              <w:t>Основний потік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5A55A" w14:textId="77777777" w:rsidR="00000000" w:rsidRDefault="008C4D54">
            <w:pPr>
              <w:pStyle w:val="a8"/>
              <w:numPr>
                <w:ilvl w:val="0"/>
                <w:numId w:val="16"/>
              </w:numPr>
              <w:ind w:left="383"/>
            </w:pPr>
            <w:r>
              <w:t>Підтвердити отримання товарів</w:t>
            </w:r>
          </w:p>
          <w:p w14:paraId="23852E23" w14:textId="77777777" w:rsidR="00000000" w:rsidRDefault="008C4D54">
            <w:pPr>
              <w:pStyle w:val="a8"/>
              <w:numPr>
                <w:ilvl w:val="0"/>
                <w:numId w:val="16"/>
              </w:numPr>
              <w:ind w:left="383"/>
            </w:pPr>
            <w:r>
              <w:t>Зафіксувати спосіб отримання оплати</w:t>
            </w:r>
          </w:p>
        </w:tc>
      </w:tr>
      <w:tr w:rsidR="00000000" w14:paraId="28FB318E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2A382" w14:textId="77777777" w:rsidR="00000000" w:rsidRDefault="008C4D54">
            <w:r>
              <w:t>Альтернативні потоки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748A" w14:textId="77777777" w:rsidR="00000000" w:rsidRDefault="008C4D54">
            <w:pPr>
              <w:pStyle w:val="a8"/>
              <w:numPr>
                <w:ilvl w:val="0"/>
                <w:numId w:val="18"/>
              </w:numPr>
              <w:ind w:left="383"/>
            </w:pPr>
            <w:r>
              <w:t>Підтвердити отримання товарів</w:t>
            </w:r>
          </w:p>
          <w:p w14:paraId="068EA276" w14:textId="77777777" w:rsidR="00000000" w:rsidRDefault="008C4D54">
            <w:pPr>
              <w:pStyle w:val="a8"/>
              <w:numPr>
                <w:ilvl w:val="0"/>
                <w:numId w:val="18"/>
              </w:numPr>
              <w:ind w:left="381"/>
              <w:rPr>
                <w:lang w:val="ru-RU"/>
              </w:rPr>
            </w:pPr>
            <w:r>
              <w:t>Зафіксувати номер документу підтвердження</w:t>
            </w:r>
          </w:p>
        </w:tc>
      </w:tr>
    </w:tbl>
    <w:p w14:paraId="47A8E043" w14:textId="77777777" w:rsidR="00000000" w:rsidRDefault="008C4D54">
      <w:pPr>
        <w:spacing w:after="120"/>
        <w:rPr>
          <w:bCs/>
          <w:lang w:val="uk-UA"/>
        </w:rPr>
      </w:pPr>
    </w:p>
    <w:tbl>
      <w:tblPr>
        <w:tblStyle w:val="aa"/>
        <w:tblW w:w="11610" w:type="dxa"/>
        <w:tblInd w:w="-1139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000000" w14:paraId="673ED567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055B7" w14:textId="77777777" w:rsidR="00000000" w:rsidRDefault="008C4D54">
            <w:r>
              <w:rPr>
                <w:lang w:val="en-US"/>
              </w:rPr>
              <w:t>UC_0</w:t>
            </w:r>
            <w:r>
              <w:t>03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50C1E" w14:textId="77777777" w:rsidR="00000000" w:rsidRDefault="008C4D54">
            <w:r>
              <w:t>Зафіксувати номер документу підтвердження</w:t>
            </w:r>
          </w:p>
        </w:tc>
      </w:tr>
      <w:tr w:rsidR="00000000" w14:paraId="37A06DBD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DD005" w14:textId="77777777" w:rsidR="00000000" w:rsidRDefault="008C4D54">
            <w:r>
              <w:t>Короткий опис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3679" w14:textId="77777777" w:rsidR="00000000" w:rsidRDefault="008C4D54">
            <w:r>
              <w:t>Менеджер по доставці фіксує номер документу підтвердження</w:t>
            </w:r>
          </w:p>
        </w:tc>
      </w:tr>
      <w:tr w:rsidR="00000000" w14:paraId="2453655C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EC4D4" w14:textId="77777777" w:rsidR="00000000" w:rsidRDefault="008C4D54">
            <w:r>
              <w:t>Суб’єкт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1B257" w14:textId="77777777" w:rsidR="00000000" w:rsidRDefault="008C4D54">
            <w:r>
              <w:t>Менеджер по доставці</w:t>
            </w:r>
          </w:p>
        </w:tc>
      </w:tr>
      <w:tr w:rsidR="00000000" w14:paraId="5ACA7258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4547" w14:textId="77777777" w:rsidR="00000000" w:rsidRDefault="008C4D54">
            <w:r>
              <w:t>Передумова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279E0" w14:textId="77777777" w:rsidR="00000000" w:rsidRDefault="008C4D54">
            <w:r>
              <w:t>Менеджер по доставці підтвердив факт отримання товарів</w:t>
            </w:r>
          </w:p>
        </w:tc>
      </w:tr>
      <w:tr w:rsidR="00000000" w14:paraId="3AAE93E6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1905C" w14:textId="77777777" w:rsidR="00000000" w:rsidRDefault="008C4D54">
            <w:r>
              <w:t>Основний потік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BCC9A" w14:textId="77777777" w:rsidR="00000000" w:rsidRDefault="008C4D54">
            <w:pPr>
              <w:pStyle w:val="a8"/>
              <w:numPr>
                <w:ilvl w:val="0"/>
                <w:numId w:val="20"/>
              </w:numPr>
              <w:ind w:left="381"/>
            </w:pPr>
            <w:r>
              <w:t>Підтвердити отримання товарів</w:t>
            </w:r>
          </w:p>
          <w:p w14:paraId="36C4E5BF" w14:textId="77777777" w:rsidR="00000000" w:rsidRDefault="008C4D54">
            <w:pPr>
              <w:pStyle w:val="a8"/>
              <w:numPr>
                <w:ilvl w:val="0"/>
                <w:numId w:val="20"/>
              </w:numPr>
              <w:ind w:left="383"/>
            </w:pPr>
            <w:r>
              <w:t>Зафіксувати номер документу підтвердження</w:t>
            </w:r>
          </w:p>
        </w:tc>
      </w:tr>
      <w:tr w:rsidR="00000000" w14:paraId="6C6FEA16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AB48" w14:textId="77777777" w:rsidR="00000000" w:rsidRDefault="008C4D54">
            <w:r>
              <w:t>Альтернативні потоки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C2FF" w14:textId="77777777" w:rsidR="00000000" w:rsidRDefault="008C4D54">
            <w:pPr>
              <w:pStyle w:val="a8"/>
              <w:numPr>
                <w:ilvl w:val="0"/>
                <w:numId w:val="22"/>
              </w:numPr>
              <w:ind w:left="381"/>
            </w:pPr>
            <w:r>
              <w:t>Підтвердити отримання товарів</w:t>
            </w:r>
          </w:p>
          <w:p w14:paraId="1F8C8250" w14:textId="77777777" w:rsidR="00000000" w:rsidRDefault="008C4D54">
            <w:pPr>
              <w:pStyle w:val="a8"/>
              <w:numPr>
                <w:ilvl w:val="0"/>
                <w:numId w:val="22"/>
              </w:numPr>
              <w:ind w:left="381"/>
              <w:rPr>
                <w:lang w:val="ru-RU"/>
              </w:rPr>
            </w:pPr>
            <w:r>
              <w:t>Зафіксувати спосіб отримання оплати</w:t>
            </w:r>
          </w:p>
        </w:tc>
      </w:tr>
    </w:tbl>
    <w:p w14:paraId="1C744295" w14:textId="77777777" w:rsidR="00000000" w:rsidRDefault="008C4D54">
      <w:pPr>
        <w:spacing w:after="120"/>
        <w:rPr>
          <w:bCs/>
          <w:lang w:val="uk-UA"/>
        </w:rPr>
      </w:pPr>
    </w:p>
    <w:tbl>
      <w:tblPr>
        <w:tblStyle w:val="aa"/>
        <w:tblW w:w="11610" w:type="dxa"/>
        <w:tblInd w:w="-1139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000000" w14:paraId="0D8B4327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19E2" w14:textId="77777777" w:rsidR="00000000" w:rsidRDefault="008C4D54">
            <w:r>
              <w:rPr>
                <w:lang w:val="en-US"/>
              </w:rPr>
              <w:t>UC_0</w:t>
            </w:r>
            <w:r>
              <w:t>04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CBF15" w14:textId="77777777" w:rsidR="00000000" w:rsidRDefault="008C4D54">
            <w:r>
              <w:t>Надати інформацію про доставку менеджеру з продажу</w:t>
            </w:r>
          </w:p>
        </w:tc>
      </w:tr>
      <w:tr w:rsidR="00000000" w14:paraId="6520F330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BDD53" w14:textId="77777777" w:rsidR="00000000" w:rsidRDefault="008C4D54">
            <w:r>
              <w:t>Короткий опис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8ECC" w14:textId="77777777" w:rsidR="00000000" w:rsidRDefault="008C4D54">
            <w:r>
              <w:t>Менеджер по доставці надає інформацію про доставку менеджеру з продажу</w:t>
            </w:r>
          </w:p>
        </w:tc>
      </w:tr>
      <w:tr w:rsidR="00000000" w14:paraId="0EE76568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E526D" w14:textId="77777777" w:rsidR="00000000" w:rsidRDefault="008C4D54">
            <w:r>
              <w:t>Суб’єкт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FF34" w14:textId="77777777" w:rsidR="00000000" w:rsidRDefault="008C4D54">
            <w:r>
              <w:t>Менеджер по доставці</w:t>
            </w:r>
          </w:p>
        </w:tc>
      </w:tr>
      <w:tr w:rsidR="00000000" w14:paraId="3C2F3470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EF77" w14:textId="77777777" w:rsidR="00000000" w:rsidRDefault="008C4D54">
            <w:r>
              <w:t>Передумова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9A46" w14:textId="77777777" w:rsidR="00000000" w:rsidRDefault="008C4D54">
            <w:r>
              <w:t>Здійснена фіксація способу оплати АБО фіксація номеру документа підтвердження</w:t>
            </w:r>
          </w:p>
        </w:tc>
      </w:tr>
      <w:tr w:rsidR="00000000" w14:paraId="701137EE" w14:textId="77777777">
        <w:trPr>
          <w:trHeight w:val="96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B91B0" w14:textId="77777777" w:rsidR="00000000" w:rsidRDefault="008C4D54">
            <w:r>
              <w:t>Основний потік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10772" w14:textId="77777777" w:rsidR="00000000" w:rsidRDefault="008C4D54">
            <w:pPr>
              <w:pStyle w:val="a8"/>
              <w:numPr>
                <w:ilvl w:val="0"/>
                <w:numId w:val="24"/>
              </w:numPr>
              <w:ind w:left="383"/>
            </w:pPr>
            <w:r>
              <w:t>Підтвердити отримання товарів</w:t>
            </w:r>
          </w:p>
          <w:p w14:paraId="7F5779A6" w14:textId="77777777" w:rsidR="00000000" w:rsidRDefault="008C4D54">
            <w:pPr>
              <w:pStyle w:val="a8"/>
              <w:numPr>
                <w:ilvl w:val="0"/>
                <w:numId w:val="24"/>
              </w:numPr>
              <w:ind w:left="383"/>
            </w:pPr>
            <w:r>
              <w:t>Зафіксувати спосіб отримання оплати</w:t>
            </w:r>
          </w:p>
          <w:p w14:paraId="59E2E252" w14:textId="77777777" w:rsidR="00000000" w:rsidRDefault="008C4D54">
            <w:pPr>
              <w:pStyle w:val="a8"/>
              <w:numPr>
                <w:ilvl w:val="0"/>
                <w:numId w:val="24"/>
              </w:numPr>
              <w:ind w:left="383"/>
            </w:pPr>
            <w:r>
              <w:t>Надати інформацію про доставку менеджеру з продажу</w:t>
            </w:r>
          </w:p>
        </w:tc>
      </w:tr>
      <w:tr w:rsidR="00000000" w14:paraId="1344C25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A4FD" w14:textId="77777777" w:rsidR="00000000" w:rsidRDefault="008C4D54">
            <w:r>
              <w:t>Альтернативні потоки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55DBE" w14:textId="77777777" w:rsidR="00000000" w:rsidRDefault="008C4D54">
            <w:pPr>
              <w:pStyle w:val="a8"/>
              <w:numPr>
                <w:ilvl w:val="0"/>
                <w:numId w:val="26"/>
              </w:numPr>
              <w:ind w:left="381"/>
            </w:pPr>
            <w:r>
              <w:t>Підтвердити отримання товарів</w:t>
            </w:r>
          </w:p>
          <w:p w14:paraId="5BBA2813" w14:textId="77777777" w:rsidR="00000000" w:rsidRDefault="008C4D54">
            <w:pPr>
              <w:pStyle w:val="a8"/>
              <w:numPr>
                <w:ilvl w:val="0"/>
                <w:numId w:val="26"/>
              </w:numPr>
              <w:ind w:left="381"/>
            </w:pPr>
            <w:r>
              <w:t>Зафіксувати номер документу підтвердження</w:t>
            </w:r>
          </w:p>
          <w:p w14:paraId="0FA04A08" w14:textId="77777777" w:rsidR="00000000" w:rsidRDefault="008C4D54">
            <w:pPr>
              <w:pStyle w:val="a8"/>
              <w:numPr>
                <w:ilvl w:val="0"/>
                <w:numId w:val="26"/>
              </w:numPr>
              <w:ind w:left="381"/>
              <w:rPr>
                <w:lang w:val="ru-RU"/>
              </w:rPr>
            </w:pPr>
            <w:r>
              <w:t>Надати інформацію про доставку менеджеру з пр</w:t>
            </w:r>
            <w:r>
              <w:t>одажу</w:t>
            </w:r>
          </w:p>
        </w:tc>
      </w:tr>
    </w:tbl>
    <w:p w14:paraId="4FDF53C0" w14:textId="48ABE0CB" w:rsidR="00000000" w:rsidRDefault="008C4D54">
      <w:pPr>
        <w:spacing w:after="120"/>
        <w:rPr>
          <w:bCs/>
          <w:lang w:val="ru-RU"/>
        </w:rPr>
      </w:pPr>
    </w:p>
    <w:p w14:paraId="04DBA91C" w14:textId="79F35715" w:rsidR="00A65C48" w:rsidRDefault="00A65C48">
      <w:pPr>
        <w:spacing w:after="120"/>
        <w:rPr>
          <w:bCs/>
          <w:lang w:val="ru-RU"/>
        </w:rPr>
      </w:pPr>
    </w:p>
    <w:p w14:paraId="0760BE83" w14:textId="25796110" w:rsidR="00A65C48" w:rsidRDefault="00A65C48">
      <w:pPr>
        <w:spacing w:after="120"/>
        <w:rPr>
          <w:bCs/>
          <w:lang w:val="ru-RU"/>
        </w:rPr>
      </w:pPr>
    </w:p>
    <w:p w14:paraId="3C8D6281" w14:textId="1708B17A" w:rsidR="00A65C48" w:rsidRDefault="00A65C48">
      <w:pPr>
        <w:spacing w:after="120"/>
        <w:rPr>
          <w:bCs/>
          <w:lang w:val="ru-RU"/>
        </w:rPr>
      </w:pPr>
    </w:p>
    <w:p w14:paraId="438D5B27" w14:textId="20EECC19" w:rsidR="00A65C48" w:rsidRDefault="00A65C48">
      <w:pPr>
        <w:spacing w:after="120"/>
        <w:rPr>
          <w:bCs/>
          <w:lang w:val="ru-RU"/>
        </w:rPr>
      </w:pPr>
    </w:p>
    <w:p w14:paraId="0418A843" w14:textId="77777777" w:rsidR="00A65C48" w:rsidRDefault="00A65C48">
      <w:pPr>
        <w:spacing w:after="120"/>
        <w:rPr>
          <w:bCs/>
          <w:lang w:val="ru-RU"/>
        </w:rPr>
      </w:pPr>
    </w:p>
    <w:tbl>
      <w:tblPr>
        <w:tblStyle w:val="aa"/>
        <w:tblW w:w="11610" w:type="dxa"/>
        <w:tblInd w:w="-1139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A65C48" w14:paraId="7CA3DC9B" w14:textId="77777777" w:rsidTr="00A65C4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D73BF" w14:textId="18DACC14" w:rsidR="00A65C48" w:rsidRDefault="00A65C48">
            <w:pPr>
              <w:rPr>
                <w:sz w:val="24"/>
                <w:szCs w:val="24"/>
              </w:rPr>
            </w:pPr>
            <w:r>
              <w:rPr>
                <w:lang w:val="en-US"/>
              </w:rPr>
              <w:lastRenderedPageBreak/>
              <w:t>UC_00</w:t>
            </w:r>
            <w:r>
              <w:t>5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313D" w14:textId="77777777" w:rsidR="00A65C48" w:rsidRDefault="00A65C48">
            <w:r>
              <w:t>Оплата картою</w:t>
            </w:r>
          </w:p>
        </w:tc>
      </w:tr>
      <w:tr w:rsidR="00A65C48" w14:paraId="709585E6" w14:textId="77777777" w:rsidTr="00A65C4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126E" w14:textId="77777777" w:rsidR="00A65C48" w:rsidRDefault="00A65C48">
            <w:r>
              <w:t>Короткий опис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E3FF" w14:textId="2998BAF1" w:rsidR="00A65C48" w:rsidRDefault="00A65C48">
            <w:r>
              <w:t>Менеджер по доставці фіксує спосіб оплати</w:t>
            </w:r>
            <w:r>
              <w:t xml:space="preserve"> картою</w:t>
            </w:r>
          </w:p>
        </w:tc>
      </w:tr>
      <w:tr w:rsidR="00A65C48" w14:paraId="773E7C98" w14:textId="77777777" w:rsidTr="00A65C4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C7B6" w14:textId="77777777" w:rsidR="00A65C48" w:rsidRDefault="00A65C48">
            <w:r>
              <w:t>Суб’єкт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04E0A" w14:textId="6DFFD333" w:rsidR="00A65C48" w:rsidRDefault="00A65C48">
            <w:r>
              <w:t>Менеджер по доставці</w:t>
            </w:r>
          </w:p>
        </w:tc>
      </w:tr>
      <w:tr w:rsidR="00A65C48" w14:paraId="30D25728" w14:textId="77777777" w:rsidTr="00A65C4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BE71" w14:textId="77777777" w:rsidR="00A65C48" w:rsidRDefault="00A65C48">
            <w:r>
              <w:t>Передумова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CC32" w14:textId="3AC62375" w:rsidR="00A65C48" w:rsidRDefault="00A65C48">
            <w:r>
              <w:t>Менеджер по доставці підтвердив отримання товарів</w:t>
            </w:r>
          </w:p>
        </w:tc>
      </w:tr>
      <w:tr w:rsidR="00A65C48" w14:paraId="1C655F77" w14:textId="77777777" w:rsidTr="00A65C4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6DD4" w14:textId="77777777" w:rsidR="00A65C48" w:rsidRDefault="00A65C48">
            <w:r>
              <w:t>Основний потік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C0F58" w14:textId="784BA691" w:rsidR="00A65C48" w:rsidRDefault="00A65C48" w:rsidP="00A65C48">
            <w:r>
              <w:t>1</w:t>
            </w:r>
            <w:r>
              <w:t>.Підтвердити отримання товарів</w:t>
            </w:r>
          </w:p>
          <w:p w14:paraId="4BA59B9A" w14:textId="69F7EAD7" w:rsidR="00A65C48" w:rsidRDefault="00A65C48">
            <w:r>
              <w:t>2</w:t>
            </w:r>
            <w:r>
              <w:t>.Зафіксувати спосіб отримання оплати</w:t>
            </w:r>
          </w:p>
          <w:p w14:paraId="2B4F4DB8" w14:textId="01E87E41" w:rsidR="00A65C48" w:rsidRDefault="00A65C48">
            <w:r>
              <w:t xml:space="preserve">     </w:t>
            </w:r>
            <w:r>
              <w:t>2</w:t>
            </w:r>
            <w:r>
              <w:t>.1.Оплата картою</w:t>
            </w:r>
          </w:p>
        </w:tc>
      </w:tr>
      <w:tr w:rsidR="00A65C48" w14:paraId="4695D762" w14:textId="77777777" w:rsidTr="00A65C4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C26FA" w14:textId="77777777" w:rsidR="00A65C48" w:rsidRDefault="00A65C48">
            <w:r>
              <w:t>Альтернативні потоки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40E8" w14:textId="01343463" w:rsidR="00A65C48" w:rsidRDefault="00A65C48">
            <w:r>
              <w:t>1</w:t>
            </w:r>
            <w:r>
              <w:t>.Підтвердити отримання товарів</w:t>
            </w:r>
          </w:p>
          <w:p w14:paraId="11F7DBF3" w14:textId="509F1333" w:rsidR="00A65C48" w:rsidRDefault="00A65C48">
            <w:r>
              <w:t>2</w:t>
            </w:r>
            <w:r>
              <w:t>.Зафіксувати спосіб отримання оплати</w:t>
            </w:r>
          </w:p>
          <w:p w14:paraId="6CBDC0AE" w14:textId="69C2BB13" w:rsidR="00A65C48" w:rsidRDefault="00A65C48">
            <w:r>
              <w:t xml:space="preserve">     </w:t>
            </w:r>
            <w:r>
              <w:t>2</w:t>
            </w:r>
            <w:r>
              <w:t>.1.Оплата готівкою</w:t>
            </w:r>
          </w:p>
        </w:tc>
      </w:tr>
    </w:tbl>
    <w:p w14:paraId="1DEA7274" w14:textId="77777777" w:rsidR="00A65C48" w:rsidRDefault="00A65C48" w:rsidP="00A65C48">
      <w:pPr>
        <w:spacing w:after="120"/>
        <w:rPr>
          <w:bCs/>
          <w:lang w:val="uk-UA"/>
        </w:rPr>
      </w:pPr>
    </w:p>
    <w:tbl>
      <w:tblPr>
        <w:tblStyle w:val="aa"/>
        <w:tblW w:w="11610" w:type="dxa"/>
        <w:tblInd w:w="-1139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A65C48" w14:paraId="7AE9F062" w14:textId="77777777" w:rsidTr="00A65C4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584C9" w14:textId="26BC0B3F" w:rsidR="00A65C48" w:rsidRDefault="00A65C48">
            <w:r>
              <w:rPr>
                <w:lang w:val="en-US"/>
              </w:rPr>
              <w:t>UC_00</w:t>
            </w:r>
            <w:r>
              <w:t>6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F926" w14:textId="77777777" w:rsidR="00A65C48" w:rsidRDefault="00A65C48">
            <w:r>
              <w:t>Оплата готівкою</w:t>
            </w:r>
          </w:p>
        </w:tc>
      </w:tr>
      <w:tr w:rsidR="00A65C48" w14:paraId="05920AC6" w14:textId="77777777" w:rsidTr="00A65C4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7C7AC" w14:textId="77777777" w:rsidR="00A65C48" w:rsidRDefault="00A65C48">
            <w:r>
              <w:t>Короткий опис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1D3A" w14:textId="02DAB3F8" w:rsidR="00A65C48" w:rsidRDefault="00A65C48">
            <w:r>
              <w:t>Менеджер по доставці фіксує спосіб оплати</w:t>
            </w:r>
            <w:r>
              <w:t xml:space="preserve"> готівкою</w:t>
            </w:r>
          </w:p>
        </w:tc>
      </w:tr>
      <w:tr w:rsidR="00A65C48" w14:paraId="54426E6A" w14:textId="77777777" w:rsidTr="00A65C4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3F318" w14:textId="77777777" w:rsidR="00A65C48" w:rsidRDefault="00A65C48">
            <w:r>
              <w:t>Суб’єкт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1BD27" w14:textId="34AE78D5" w:rsidR="00A65C48" w:rsidRDefault="00A65C48">
            <w:r>
              <w:t>Менеджер по доставці</w:t>
            </w:r>
          </w:p>
        </w:tc>
      </w:tr>
      <w:tr w:rsidR="00A65C48" w14:paraId="436DB728" w14:textId="77777777" w:rsidTr="00A65C4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2ABE8" w14:textId="77777777" w:rsidR="00A65C48" w:rsidRDefault="00A65C48">
            <w:r>
              <w:t>Передумова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9D1F" w14:textId="1BD99955" w:rsidR="00A65C48" w:rsidRDefault="00A65C48">
            <w:r>
              <w:t>Менеджер по доставці підтвердив отримання товарів</w:t>
            </w:r>
          </w:p>
        </w:tc>
      </w:tr>
      <w:tr w:rsidR="00A65C48" w14:paraId="6E548746" w14:textId="77777777" w:rsidTr="00A65C4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84DF9" w14:textId="77777777" w:rsidR="00A65C48" w:rsidRDefault="00A65C48">
            <w:r>
              <w:t>Основний потік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8D82" w14:textId="64534AE7" w:rsidR="00A65C48" w:rsidRDefault="00A65C48">
            <w:r>
              <w:t>1</w:t>
            </w:r>
            <w:r>
              <w:t>.Підтвердити отримання товарів</w:t>
            </w:r>
          </w:p>
          <w:p w14:paraId="5F82A40D" w14:textId="01BCE645" w:rsidR="00A65C48" w:rsidRDefault="00A65C48">
            <w:r>
              <w:t>2</w:t>
            </w:r>
            <w:r>
              <w:t>.Зафіксувати спосіб отримання оплати</w:t>
            </w:r>
          </w:p>
          <w:p w14:paraId="31DC5FD0" w14:textId="4CDB49FF" w:rsidR="00A65C48" w:rsidRDefault="00A65C48">
            <w:r>
              <w:t xml:space="preserve">     </w:t>
            </w:r>
            <w:r>
              <w:t>2</w:t>
            </w:r>
            <w:r>
              <w:t>.1.Оплата готівкою</w:t>
            </w:r>
          </w:p>
        </w:tc>
      </w:tr>
      <w:tr w:rsidR="00A65C48" w14:paraId="3D14AC0C" w14:textId="77777777" w:rsidTr="00A65C48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8B08" w14:textId="77777777" w:rsidR="00A65C48" w:rsidRDefault="00A65C48">
            <w:r>
              <w:t>Альтернативні потоки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A07F5" w14:textId="7499CF24" w:rsidR="00A65C48" w:rsidRDefault="00A65C48" w:rsidP="00A65C48">
            <w:r>
              <w:t>1</w:t>
            </w:r>
            <w:r>
              <w:t>.Підтвердити отримання товарів</w:t>
            </w:r>
          </w:p>
          <w:p w14:paraId="789FFBEC" w14:textId="2BF7A850" w:rsidR="00A65C48" w:rsidRDefault="00A65C48">
            <w:r>
              <w:t>2</w:t>
            </w:r>
            <w:r>
              <w:t>.Зафіксувати спосіб отримання оплати</w:t>
            </w:r>
          </w:p>
          <w:p w14:paraId="2C90763C" w14:textId="02DE96A0" w:rsidR="00A65C48" w:rsidRDefault="00A65C48">
            <w:r>
              <w:t xml:space="preserve">     </w:t>
            </w:r>
            <w:r>
              <w:t>2</w:t>
            </w:r>
            <w:r>
              <w:t>.1.Оплата картою</w:t>
            </w:r>
          </w:p>
        </w:tc>
      </w:tr>
    </w:tbl>
    <w:p w14:paraId="16F7FC2E" w14:textId="77777777" w:rsidR="00A65C48" w:rsidRDefault="00A65C48">
      <w:pPr>
        <w:spacing w:after="120"/>
        <w:rPr>
          <w:bCs/>
          <w:lang w:val="ru-RU"/>
        </w:rPr>
      </w:pPr>
    </w:p>
    <w:tbl>
      <w:tblPr>
        <w:tblStyle w:val="aa"/>
        <w:tblW w:w="11610" w:type="dxa"/>
        <w:tblInd w:w="-1139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000000" w14:paraId="5C772FD1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BAAD" w14:textId="57239936" w:rsidR="00000000" w:rsidRDefault="008C4D54">
            <w:r>
              <w:rPr>
                <w:lang w:val="en-US"/>
              </w:rPr>
              <w:t>UC_0</w:t>
            </w:r>
            <w:r>
              <w:t>0</w:t>
            </w:r>
            <w:r w:rsidR="008155DE">
              <w:t>7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25518" w14:textId="77777777" w:rsidR="00000000" w:rsidRDefault="008C4D54">
            <w:r>
              <w:t>Зареєструвати факт передачі товарів</w:t>
            </w:r>
          </w:p>
        </w:tc>
      </w:tr>
      <w:tr w:rsidR="00000000" w14:paraId="4B7524AC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44F" w14:textId="77777777" w:rsidR="00000000" w:rsidRDefault="008C4D54">
            <w:r>
              <w:t>Короткий опис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36D4E" w14:textId="77777777" w:rsidR="00000000" w:rsidRDefault="008C4D54">
            <w:r>
              <w:t>Менеджер складу фіксує факт передачі товарів</w:t>
            </w:r>
          </w:p>
        </w:tc>
      </w:tr>
      <w:tr w:rsidR="00000000" w14:paraId="2EFF5789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C46E" w14:textId="77777777" w:rsidR="00000000" w:rsidRDefault="008C4D54">
            <w:r>
              <w:t>Суб’єкт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8AA05" w14:textId="77777777" w:rsidR="00000000" w:rsidRDefault="008C4D54">
            <w:r>
              <w:t>Менеджер складу</w:t>
            </w:r>
          </w:p>
        </w:tc>
      </w:tr>
      <w:tr w:rsidR="00000000" w14:paraId="76D80ABA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F4D2" w14:textId="77777777" w:rsidR="00000000" w:rsidRDefault="008C4D54">
            <w:r>
              <w:t>Передумова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5CBCB" w14:textId="77777777" w:rsidR="00000000" w:rsidRDefault="008C4D54">
            <w:r>
              <w:t>-</w:t>
            </w:r>
          </w:p>
        </w:tc>
      </w:tr>
      <w:tr w:rsidR="00000000" w14:paraId="4A0E3328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758F" w14:textId="77777777" w:rsidR="00000000" w:rsidRDefault="008C4D54">
            <w:r>
              <w:t>Основний потік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CFAE" w14:textId="77777777" w:rsidR="00000000" w:rsidRDefault="008C4D54">
            <w:pPr>
              <w:pStyle w:val="a8"/>
              <w:numPr>
                <w:ilvl w:val="0"/>
                <w:numId w:val="28"/>
              </w:numPr>
              <w:ind w:left="383"/>
            </w:pPr>
            <w:r>
              <w:t>Зареєструвати факт передачі товарів</w:t>
            </w:r>
          </w:p>
        </w:tc>
      </w:tr>
      <w:tr w:rsidR="00000000" w14:paraId="2138E790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636B" w14:textId="77777777" w:rsidR="00000000" w:rsidRDefault="008C4D54">
            <w:r>
              <w:t>Альтернативні потоки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CA33" w14:textId="77777777" w:rsidR="00000000" w:rsidRDefault="008C4D54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1F183B7B" w14:textId="77777777" w:rsidR="00000000" w:rsidRDefault="008C4D54">
      <w:pPr>
        <w:spacing w:after="120"/>
        <w:rPr>
          <w:bCs/>
          <w:lang w:val="ru-RU"/>
        </w:rPr>
      </w:pPr>
    </w:p>
    <w:tbl>
      <w:tblPr>
        <w:tblStyle w:val="aa"/>
        <w:tblW w:w="11610" w:type="dxa"/>
        <w:tblInd w:w="-1139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000000" w14:paraId="2C666125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EB20D" w14:textId="6762486F" w:rsidR="00000000" w:rsidRDefault="008C4D54">
            <w:r>
              <w:rPr>
                <w:lang w:val="en-US"/>
              </w:rPr>
              <w:t>UC_0</w:t>
            </w:r>
            <w:r>
              <w:t>0</w:t>
            </w:r>
            <w:r w:rsidR="008155DE">
              <w:t>8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18ACA" w14:textId="77777777" w:rsidR="00000000" w:rsidRDefault="008C4D54">
            <w:r>
              <w:t>Підтвердити отримання товару документом</w:t>
            </w:r>
          </w:p>
        </w:tc>
      </w:tr>
      <w:tr w:rsidR="00000000" w14:paraId="705FE9FB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825C" w14:textId="77777777" w:rsidR="00000000" w:rsidRDefault="008C4D54">
            <w:r>
              <w:t>Короткий опис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AECEB" w14:textId="77777777" w:rsidR="00000000" w:rsidRDefault="008C4D54">
            <w:r>
              <w:t>Менеджер Поштового відділення підтверджує факт отримання товару документом</w:t>
            </w:r>
          </w:p>
        </w:tc>
      </w:tr>
      <w:tr w:rsidR="00000000" w14:paraId="6CA20547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30B4" w14:textId="77777777" w:rsidR="00000000" w:rsidRDefault="008C4D54">
            <w:r>
              <w:t>Суб’єкт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403B" w14:textId="77777777" w:rsidR="00000000" w:rsidRDefault="008C4D54">
            <w:r>
              <w:t>Менеджер Поштового відділення</w:t>
            </w:r>
          </w:p>
        </w:tc>
      </w:tr>
      <w:tr w:rsidR="00000000" w14:paraId="0F2227FB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15993" w14:textId="77777777" w:rsidR="00000000" w:rsidRDefault="008C4D54">
            <w:r>
              <w:t>Передумова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1BB8" w14:textId="77777777" w:rsidR="00000000" w:rsidRDefault="008C4D54">
            <w:r>
              <w:t>-</w:t>
            </w:r>
          </w:p>
        </w:tc>
      </w:tr>
      <w:tr w:rsidR="00000000" w14:paraId="624FB8B0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7C43" w14:textId="77777777" w:rsidR="00000000" w:rsidRDefault="008C4D54">
            <w:r>
              <w:t>Основний потік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D309" w14:textId="77777777" w:rsidR="00000000" w:rsidRDefault="008C4D54">
            <w:pPr>
              <w:pStyle w:val="a8"/>
              <w:numPr>
                <w:ilvl w:val="3"/>
                <w:numId w:val="2"/>
              </w:numPr>
              <w:ind w:left="383"/>
            </w:pPr>
            <w:r>
              <w:t xml:space="preserve">Підтвердити отримання товару документом </w:t>
            </w:r>
          </w:p>
        </w:tc>
      </w:tr>
      <w:tr w:rsidR="00000000" w14:paraId="7A42A3B6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2F86" w14:textId="77777777" w:rsidR="00000000" w:rsidRDefault="008C4D54">
            <w:r>
              <w:t>Альтернативні потоки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FDA0" w14:textId="77777777" w:rsidR="00000000" w:rsidRDefault="008C4D54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</w:tbl>
    <w:p w14:paraId="698F6CFC" w14:textId="77777777" w:rsidR="00000000" w:rsidRDefault="008C4D54">
      <w:pPr>
        <w:spacing w:after="120"/>
        <w:rPr>
          <w:bCs/>
          <w:lang w:val="ru-RU"/>
        </w:rPr>
      </w:pPr>
    </w:p>
    <w:tbl>
      <w:tblPr>
        <w:tblStyle w:val="aa"/>
        <w:tblW w:w="11610" w:type="dxa"/>
        <w:tblInd w:w="-1139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000000" w14:paraId="41C2DBE4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E0BB" w14:textId="49AEA37B" w:rsidR="00000000" w:rsidRDefault="008C4D54">
            <w:r>
              <w:rPr>
                <w:lang w:val="en-US"/>
              </w:rPr>
              <w:t>UC_0</w:t>
            </w:r>
            <w:r>
              <w:t>0</w:t>
            </w:r>
            <w:r w:rsidR="008155DE">
              <w:t>9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E2FF6" w14:textId="77777777" w:rsidR="00000000" w:rsidRDefault="008C4D54">
            <w:r>
              <w:t>Отримати інформацію про доставку</w:t>
            </w:r>
          </w:p>
        </w:tc>
      </w:tr>
      <w:tr w:rsidR="00000000" w14:paraId="7CFD868F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8667" w14:textId="77777777" w:rsidR="00000000" w:rsidRDefault="008C4D54">
            <w:r>
              <w:t>Короткий опис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30FAF" w14:textId="77777777" w:rsidR="00000000" w:rsidRDefault="008C4D54">
            <w:r>
              <w:t>Менеджер з продажу отримує інформацію про доставку</w:t>
            </w:r>
          </w:p>
        </w:tc>
      </w:tr>
      <w:tr w:rsidR="00000000" w14:paraId="201A4C14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021EC" w14:textId="77777777" w:rsidR="00000000" w:rsidRDefault="008C4D54">
            <w:r>
              <w:t>Суб’єкт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2BE1" w14:textId="77777777" w:rsidR="00000000" w:rsidRDefault="008C4D54">
            <w:r>
              <w:t>Менеджер з продажу</w:t>
            </w:r>
          </w:p>
        </w:tc>
      </w:tr>
      <w:tr w:rsidR="00000000" w14:paraId="2106C8E9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55FFA" w14:textId="77777777" w:rsidR="00000000" w:rsidRDefault="008C4D54">
            <w:r>
              <w:t>Передумова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FC2F4" w14:textId="77777777" w:rsidR="00000000" w:rsidRDefault="008C4D54">
            <w:r>
              <w:t>-</w:t>
            </w:r>
          </w:p>
        </w:tc>
      </w:tr>
      <w:tr w:rsidR="00000000" w14:paraId="357D7F63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43F3" w14:textId="77777777" w:rsidR="00000000" w:rsidRDefault="008C4D54">
            <w:r>
              <w:t>Основний потік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88AF" w14:textId="77777777" w:rsidR="00000000" w:rsidRDefault="008C4D54">
            <w:pPr>
              <w:pStyle w:val="a8"/>
              <w:numPr>
                <w:ilvl w:val="0"/>
                <w:numId w:val="30"/>
              </w:numPr>
              <w:ind w:left="383"/>
            </w:pPr>
            <w:r>
              <w:t>Отримати інформацію про доставку</w:t>
            </w:r>
          </w:p>
        </w:tc>
      </w:tr>
      <w:tr w:rsidR="00000000" w14:paraId="49360F6B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BC54" w14:textId="77777777" w:rsidR="00000000" w:rsidRDefault="008C4D54">
            <w:r>
              <w:t>Альтернативні потоки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1A14D" w14:textId="77777777" w:rsidR="00000000" w:rsidRDefault="008C4D54">
            <w:pPr>
              <w:pStyle w:val="a8"/>
              <w:numPr>
                <w:ilvl w:val="0"/>
                <w:numId w:val="32"/>
              </w:numPr>
              <w:ind w:left="383"/>
              <w:rPr>
                <w:lang w:val="ru-RU"/>
              </w:rPr>
            </w:pPr>
            <w:r>
              <w:rPr>
                <w:lang w:val="ru-RU"/>
              </w:rPr>
              <w:t>Роздрукувати платіжний документ</w:t>
            </w:r>
          </w:p>
        </w:tc>
      </w:tr>
    </w:tbl>
    <w:p w14:paraId="39FA4CDF" w14:textId="4BC2787B" w:rsidR="00000000" w:rsidRDefault="008C4D54">
      <w:pPr>
        <w:spacing w:after="120"/>
        <w:rPr>
          <w:bCs/>
          <w:lang w:val="ru-RU"/>
        </w:rPr>
      </w:pPr>
    </w:p>
    <w:p w14:paraId="7E94D581" w14:textId="77777777" w:rsidR="008155DE" w:rsidRDefault="008155DE">
      <w:pPr>
        <w:spacing w:after="120"/>
        <w:rPr>
          <w:bCs/>
          <w:lang w:val="ru-RU"/>
        </w:rPr>
      </w:pPr>
    </w:p>
    <w:tbl>
      <w:tblPr>
        <w:tblStyle w:val="aa"/>
        <w:tblW w:w="11610" w:type="dxa"/>
        <w:tblInd w:w="-1139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000000" w14:paraId="32DC203B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3C80C" w14:textId="10212049" w:rsidR="00000000" w:rsidRDefault="008C4D54">
            <w:r>
              <w:rPr>
                <w:lang w:val="en-US"/>
              </w:rPr>
              <w:lastRenderedPageBreak/>
              <w:t>UC_0</w:t>
            </w:r>
            <w:r w:rsidR="008155DE">
              <w:t>10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67AC" w14:textId="77777777" w:rsidR="00000000" w:rsidRDefault="008C4D54">
            <w:r>
              <w:rPr>
                <w:lang w:val="ru-RU"/>
              </w:rPr>
              <w:t>Роздрукувати платіжний документ</w:t>
            </w:r>
          </w:p>
        </w:tc>
      </w:tr>
      <w:tr w:rsidR="00000000" w14:paraId="0EE6B4CC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D3CBE" w14:textId="77777777" w:rsidR="00000000" w:rsidRDefault="008C4D54">
            <w:r>
              <w:t>Короткий опис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01F89" w14:textId="77777777" w:rsidR="00000000" w:rsidRDefault="008C4D54">
            <w:r>
              <w:t>Менеджер з продажу д</w:t>
            </w:r>
            <w:r>
              <w:rPr>
                <w:lang w:val="ru-RU"/>
              </w:rPr>
              <w:t>рукує платіжний документ</w:t>
            </w:r>
          </w:p>
        </w:tc>
      </w:tr>
      <w:tr w:rsidR="00000000" w14:paraId="04866857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2AA7C" w14:textId="77777777" w:rsidR="00000000" w:rsidRDefault="008C4D54">
            <w:r>
              <w:t>Суб’єкт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32F9D" w14:textId="77777777" w:rsidR="00000000" w:rsidRDefault="008C4D54">
            <w:r>
              <w:t>Менеджер з продажу</w:t>
            </w:r>
          </w:p>
        </w:tc>
      </w:tr>
      <w:tr w:rsidR="00000000" w14:paraId="7D0C3FBF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7DF7" w14:textId="77777777" w:rsidR="00000000" w:rsidRDefault="008C4D54">
            <w:r>
              <w:t>Передумова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63497" w14:textId="77777777" w:rsidR="00000000" w:rsidRDefault="008C4D54">
            <w:r>
              <w:t>Клієнт вибрав спосіб доставки у офіс магазину</w:t>
            </w:r>
          </w:p>
        </w:tc>
      </w:tr>
      <w:tr w:rsidR="00000000" w14:paraId="0401A135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79BF" w14:textId="77777777" w:rsidR="00000000" w:rsidRDefault="008C4D54">
            <w:r>
              <w:t>Основний потік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97BDC" w14:textId="77777777" w:rsidR="00000000" w:rsidRDefault="008C4D54">
            <w:pPr>
              <w:pStyle w:val="a8"/>
              <w:numPr>
                <w:ilvl w:val="0"/>
                <w:numId w:val="34"/>
              </w:numPr>
              <w:ind w:left="383"/>
            </w:pPr>
            <w:r>
              <w:rPr>
                <w:lang w:val="ru-RU"/>
              </w:rPr>
              <w:t>Роздрукувати платіжний документ</w:t>
            </w:r>
          </w:p>
        </w:tc>
      </w:tr>
      <w:tr w:rsidR="00000000" w14:paraId="6F99BF34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3283" w14:textId="77777777" w:rsidR="00000000" w:rsidRDefault="008C4D54">
            <w:r>
              <w:t>Альтернативні потоки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B7A2" w14:textId="77777777" w:rsidR="00000000" w:rsidRDefault="008C4D54">
            <w:pPr>
              <w:pStyle w:val="a8"/>
              <w:numPr>
                <w:ilvl w:val="0"/>
                <w:numId w:val="36"/>
              </w:numPr>
              <w:ind w:left="383"/>
              <w:rPr>
                <w:lang w:val="ru-RU"/>
              </w:rPr>
            </w:pPr>
            <w:r>
              <w:t>Отримати інформацію про доставку</w:t>
            </w:r>
          </w:p>
        </w:tc>
      </w:tr>
    </w:tbl>
    <w:p w14:paraId="784929BE" w14:textId="77777777" w:rsidR="00000000" w:rsidRDefault="008C4D54">
      <w:pPr>
        <w:spacing w:after="120"/>
        <w:rPr>
          <w:bCs/>
          <w:lang w:val="ru-RU"/>
        </w:rPr>
      </w:pPr>
    </w:p>
    <w:tbl>
      <w:tblPr>
        <w:tblStyle w:val="aa"/>
        <w:tblW w:w="11610" w:type="dxa"/>
        <w:tblInd w:w="-1139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000000" w14:paraId="28650012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67F8" w14:textId="22AB29C7" w:rsidR="00000000" w:rsidRDefault="008C4D54">
            <w:r>
              <w:rPr>
                <w:lang w:val="en-US"/>
              </w:rPr>
              <w:t>UC_0</w:t>
            </w:r>
            <w:r w:rsidR="008155DE">
              <w:t>11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5802" w14:textId="77777777" w:rsidR="00000000" w:rsidRDefault="008C4D54">
            <w:r>
              <w:rPr>
                <w:lang w:val="ru-RU"/>
              </w:rPr>
              <w:t>Перевірка оплати</w:t>
            </w:r>
          </w:p>
        </w:tc>
      </w:tr>
      <w:tr w:rsidR="00000000" w14:paraId="5F3799E8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86FC" w14:textId="77777777" w:rsidR="00000000" w:rsidRDefault="008C4D54">
            <w:r>
              <w:t>Короткий опис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7403A" w14:textId="77777777" w:rsidR="00000000" w:rsidRDefault="008C4D54">
            <w:r>
              <w:t>Менеджер з продажу перевіряє оплату у офісі Інтернет магазину</w:t>
            </w:r>
          </w:p>
        </w:tc>
      </w:tr>
      <w:tr w:rsidR="00000000" w14:paraId="05E0559F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32E5" w14:textId="77777777" w:rsidR="00000000" w:rsidRDefault="008C4D54">
            <w:r>
              <w:t>Суб’єкт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55E53" w14:textId="77777777" w:rsidR="00000000" w:rsidRDefault="008C4D54">
            <w:r>
              <w:t>Менеджер з продажу</w:t>
            </w:r>
          </w:p>
        </w:tc>
      </w:tr>
      <w:tr w:rsidR="00000000" w14:paraId="7BEBB07F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16279" w14:textId="77777777" w:rsidR="00000000" w:rsidRDefault="008C4D54">
            <w:r>
              <w:t>Передумова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B7ECA" w14:textId="77777777" w:rsidR="00000000" w:rsidRDefault="008C4D54"/>
        </w:tc>
      </w:tr>
      <w:tr w:rsidR="00000000" w14:paraId="0CD113DC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EFC61" w14:textId="77777777" w:rsidR="00000000" w:rsidRDefault="008C4D54">
            <w:r>
              <w:t>Основний потік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D05B" w14:textId="77777777" w:rsidR="00000000" w:rsidRDefault="008C4D54">
            <w:pPr>
              <w:pStyle w:val="a8"/>
              <w:numPr>
                <w:ilvl w:val="0"/>
                <w:numId w:val="38"/>
              </w:numPr>
              <w:ind w:left="383"/>
            </w:pPr>
            <w:r>
              <w:rPr>
                <w:lang w:val="ru-RU"/>
              </w:rPr>
              <w:t>Роздрукувати платіжний документ</w:t>
            </w:r>
          </w:p>
          <w:p w14:paraId="063A18F7" w14:textId="77777777" w:rsidR="00000000" w:rsidRDefault="008C4D54">
            <w:pPr>
              <w:pStyle w:val="a8"/>
              <w:numPr>
                <w:ilvl w:val="0"/>
                <w:numId w:val="38"/>
              </w:numPr>
              <w:ind w:left="383"/>
            </w:pPr>
            <w:r>
              <w:rPr>
                <w:lang w:val="ru-RU"/>
              </w:rPr>
              <w:t>Передати документ клієнту</w:t>
            </w:r>
          </w:p>
          <w:p w14:paraId="7DDC7067" w14:textId="77777777" w:rsidR="00000000" w:rsidRDefault="008C4D54">
            <w:pPr>
              <w:pStyle w:val="a8"/>
              <w:numPr>
                <w:ilvl w:val="0"/>
                <w:numId w:val="38"/>
              </w:numPr>
              <w:ind w:left="383"/>
            </w:pPr>
            <w:r>
              <w:rPr>
                <w:lang w:val="ru-RU"/>
              </w:rPr>
              <w:t>Перевірити оплату</w:t>
            </w:r>
          </w:p>
        </w:tc>
      </w:tr>
      <w:tr w:rsidR="00000000" w14:paraId="51C3B5A7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9CE3" w14:textId="77777777" w:rsidR="00000000" w:rsidRDefault="008C4D54">
            <w:r>
              <w:t>Альтернативні потоки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929F" w14:textId="77777777" w:rsidR="00000000" w:rsidRDefault="008C4D54">
            <w:pPr>
              <w:rPr>
                <w:lang w:val="ru-RU"/>
              </w:rPr>
            </w:pPr>
            <w:r>
              <w:t>-</w:t>
            </w:r>
          </w:p>
        </w:tc>
      </w:tr>
    </w:tbl>
    <w:p w14:paraId="5C1CA3FA" w14:textId="77777777" w:rsidR="00000000" w:rsidRDefault="008C4D54">
      <w:pPr>
        <w:spacing w:after="120"/>
        <w:rPr>
          <w:bCs/>
          <w:lang w:val="ru-RU"/>
        </w:rPr>
      </w:pPr>
    </w:p>
    <w:tbl>
      <w:tblPr>
        <w:tblStyle w:val="aa"/>
        <w:tblW w:w="11610" w:type="dxa"/>
        <w:tblInd w:w="-1139" w:type="dxa"/>
        <w:tblLook w:val="04A0" w:firstRow="1" w:lastRow="0" w:firstColumn="1" w:lastColumn="0" w:noHBand="0" w:noVBand="1"/>
      </w:tblPr>
      <w:tblGrid>
        <w:gridCol w:w="2340"/>
        <w:gridCol w:w="9270"/>
      </w:tblGrid>
      <w:tr w:rsidR="00000000" w14:paraId="23E649D5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A5A1" w14:textId="41B92E48" w:rsidR="00000000" w:rsidRDefault="008C4D54">
            <w:r>
              <w:rPr>
                <w:lang w:val="en-US"/>
              </w:rPr>
              <w:t>UC_0</w:t>
            </w:r>
            <w:r>
              <w:t>1</w:t>
            </w:r>
            <w:r w:rsidR="008155DE">
              <w:t>2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FC57" w14:textId="77777777" w:rsidR="00000000" w:rsidRDefault="008C4D54">
            <w:r>
              <w:rPr>
                <w:lang w:val="ru-RU"/>
              </w:rPr>
              <w:t>Закрити замовлення</w:t>
            </w:r>
          </w:p>
        </w:tc>
      </w:tr>
      <w:tr w:rsidR="00000000" w14:paraId="4C0F330A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3B02" w14:textId="77777777" w:rsidR="00000000" w:rsidRDefault="008C4D54">
            <w:r>
              <w:t>Короткий опис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9245" w14:textId="77777777" w:rsidR="00000000" w:rsidRDefault="008C4D54">
            <w:r>
              <w:t>Менеджер з продажу закриває замовлення</w:t>
            </w:r>
          </w:p>
        </w:tc>
      </w:tr>
      <w:tr w:rsidR="00000000" w14:paraId="4B69BCD7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5D587" w14:textId="77777777" w:rsidR="00000000" w:rsidRDefault="008C4D54">
            <w:r>
              <w:t>Суб’єкт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DA684" w14:textId="77777777" w:rsidR="00000000" w:rsidRDefault="008C4D54">
            <w:r>
              <w:t>Менеджер з продажу</w:t>
            </w:r>
          </w:p>
        </w:tc>
      </w:tr>
      <w:tr w:rsidR="00000000" w14:paraId="783178AE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685C" w14:textId="77777777" w:rsidR="00000000" w:rsidRDefault="008C4D54">
            <w:r>
              <w:t>Передумова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66C9C" w14:textId="77777777" w:rsidR="00000000" w:rsidRDefault="008C4D54">
            <w:r>
              <w:t>Менеджер з продажу перевірив оплату АБО отримав інформацію про доставку від менеджера по доставці</w:t>
            </w:r>
          </w:p>
        </w:tc>
      </w:tr>
      <w:tr w:rsidR="00000000" w14:paraId="7F3E2CE6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AD84" w14:textId="77777777" w:rsidR="00000000" w:rsidRDefault="008C4D54">
            <w:r>
              <w:t>Основний потік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04FA2" w14:textId="77777777" w:rsidR="00000000" w:rsidRDefault="008C4D54">
            <w:pPr>
              <w:pStyle w:val="a8"/>
              <w:numPr>
                <w:ilvl w:val="0"/>
                <w:numId w:val="40"/>
              </w:numPr>
              <w:ind w:left="383"/>
            </w:pPr>
            <w:r>
              <w:rPr>
                <w:lang w:val="ru-RU"/>
              </w:rPr>
              <w:t>Роздрукувати платіжний документ</w:t>
            </w:r>
          </w:p>
          <w:p w14:paraId="055BD9EA" w14:textId="77777777" w:rsidR="00000000" w:rsidRDefault="008C4D54">
            <w:pPr>
              <w:pStyle w:val="a8"/>
              <w:numPr>
                <w:ilvl w:val="0"/>
                <w:numId w:val="40"/>
              </w:numPr>
              <w:ind w:left="383"/>
            </w:pPr>
            <w:r>
              <w:rPr>
                <w:lang w:val="ru-RU"/>
              </w:rPr>
              <w:t>Передати документ клієнту</w:t>
            </w:r>
          </w:p>
          <w:p w14:paraId="2FC3943D" w14:textId="77777777" w:rsidR="00000000" w:rsidRDefault="008C4D54">
            <w:pPr>
              <w:pStyle w:val="a8"/>
              <w:numPr>
                <w:ilvl w:val="0"/>
                <w:numId w:val="40"/>
              </w:numPr>
              <w:ind w:left="383"/>
            </w:pPr>
            <w:r>
              <w:rPr>
                <w:lang w:val="ru-RU"/>
              </w:rPr>
              <w:t>Перевірити оплату</w:t>
            </w:r>
          </w:p>
          <w:p w14:paraId="7D1AC4C5" w14:textId="77777777" w:rsidR="00000000" w:rsidRDefault="008C4D54">
            <w:pPr>
              <w:pStyle w:val="a8"/>
              <w:numPr>
                <w:ilvl w:val="0"/>
                <w:numId w:val="40"/>
              </w:numPr>
              <w:ind w:left="383"/>
            </w:pPr>
            <w:r>
              <w:rPr>
                <w:lang w:val="ru-RU"/>
              </w:rPr>
              <w:t>Передати товар</w:t>
            </w:r>
          </w:p>
          <w:p w14:paraId="06FBA6E4" w14:textId="77777777" w:rsidR="00000000" w:rsidRDefault="008C4D54">
            <w:pPr>
              <w:pStyle w:val="a8"/>
              <w:numPr>
                <w:ilvl w:val="0"/>
                <w:numId w:val="40"/>
              </w:numPr>
              <w:ind w:left="383"/>
            </w:pPr>
            <w:r>
              <w:rPr>
                <w:lang w:val="ru-RU"/>
              </w:rPr>
              <w:t>Закрити замовлення</w:t>
            </w:r>
          </w:p>
        </w:tc>
      </w:tr>
      <w:tr w:rsidR="00000000" w14:paraId="183D6B1D" w14:textId="77777777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7CFA" w14:textId="77777777" w:rsidR="00000000" w:rsidRDefault="008C4D54">
            <w:r>
              <w:t>Альтернативні потоки</w:t>
            </w:r>
          </w:p>
        </w:tc>
        <w:tc>
          <w:tcPr>
            <w:tcW w:w="9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3B65" w14:textId="77777777" w:rsidR="00000000" w:rsidRDefault="008C4D54">
            <w:pPr>
              <w:pStyle w:val="a8"/>
              <w:numPr>
                <w:ilvl w:val="0"/>
                <w:numId w:val="42"/>
              </w:numPr>
              <w:ind w:left="383"/>
              <w:rPr>
                <w:lang w:val="ru-RU"/>
              </w:rPr>
            </w:pPr>
            <w:r>
              <w:rPr>
                <w:lang w:val="ru-RU"/>
              </w:rPr>
              <w:t>Отримати інформацію про доставку</w:t>
            </w:r>
          </w:p>
          <w:p w14:paraId="2BB34A7D" w14:textId="77777777" w:rsidR="00000000" w:rsidRDefault="008C4D54">
            <w:pPr>
              <w:pStyle w:val="a8"/>
              <w:numPr>
                <w:ilvl w:val="0"/>
                <w:numId w:val="42"/>
              </w:numPr>
              <w:ind w:left="383"/>
              <w:rPr>
                <w:lang w:val="ru-RU"/>
              </w:rPr>
            </w:pPr>
            <w:r>
              <w:rPr>
                <w:lang w:val="ru-RU"/>
              </w:rPr>
              <w:t>Закрити замовлення</w:t>
            </w:r>
          </w:p>
        </w:tc>
      </w:tr>
    </w:tbl>
    <w:p w14:paraId="0742F8E0" w14:textId="77777777" w:rsidR="00000000" w:rsidRDefault="008C4D54">
      <w:pPr>
        <w:spacing w:after="120"/>
        <w:ind w:left="-567"/>
        <w:rPr>
          <w:b/>
          <w:lang w:val="uk-UA"/>
        </w:rPr>
      </w:pPr>
    </w:p>
    <w:p w14:paraId="2F526BD6" w14:textId="77777777" w:rsidR="00000000" w:rsidRDefault="008C4D54">
      <w:pPr>
        <w:spacing w:after="120"/>
        <w:ind w:left="-567"/>
        <w:rPr>
          <w:b/>
          <w:lang w:val="uk-UA"/>
        </w:rPr>
      </w:pPr>
    </w:p>
    <w:p w14:paraId="07FFCF01" w14:textId="77777777" w:rsidR="00000000" w:rsidRDefault="008C4D54">
      <w:pPr>
        <w:spacing w:after="120"/>
        <w:ind w:left="-567"/>
        <w:rPr>
          <w:b/>
          <w:lang w:val="uk-UA"/>
        </w:rPr>
      </w:pPr>
    </w:p>
    <w:p w14:paraId="7BB5202B" w14:textId="77777777" w:rsidR="00000000" w:rsidRDefault="008C4D54">
      <w:pPr>
        <w:spacing w:after="120"/>
        <w:jc w:val="both"/>
        <w:rPr>
          <w:lang w:val="uk-UA"/>
        </w:rPr>
      </w:pPr>
      <w:r>
        <w:rPr>
          <w:b/>
          <w:sz w:val="44"/>
          <w:szCs w:val="44"/>
          <w:lang w:val="uk-UA"/>
        </w:rPr>
        <w:t>Висновок:</w:t>
      </w:r>
      <w:r>
        <w:rPr>
          <w:b/>
          <w:sz w:val="44"/>
          <w:szCs w:val="44"/>
          <w:lang w:val="uk-UA"/>
        </w:rPr>
        <w:br/>
      </w:r>
      <w:r>
        <w:rPr>
          <w:b/>
          <w:sz w:val="44"/>
          <w:szCs w:val="44"/>
          <w:lang w:val="uk-UA"/>
        </w:rPr>
        <w:tab/>
      </w:r>
      <w:r>
        <w:rPr>
          <w:bCs/>
          <w:sz w:val="32"/>
          <w:szCs w:val="32"/>
          <w:lang w:val="uk-UA"/>
        </w:rPr>
        <w:t xml:space="preserve">Виконуючи </w:t>
      </w:r>
      <w:r>
        <w:rPr>
          <w:bCs/>
          <w:sz w:val="32"/>
          <w:szCs w:val="32"/>
          <w:lang w:val="uk-UA"/>
        </w:rPr>
        <w:t xml:space="preserve">лабораторну роботу, ми розробили </w:t>
      </w:r>
      <w:r>
        <w:rPr>
          <w:sz w:val="32"/>
          <w:szCs w:val="32"/>
          <w:lang w:val="uk-UA"/>
        </w:rPr>
        <w:t xml:space="preserve">модель варіантів використання, що представляє види взаємодії користувачів із Інформаційною підсистемою </w:t>
      </w:r>
      <w:r>
        <w:rPr>
          <w:sz w:val="32"/>
          <w:szCs w:val="32"/>
          <w:lang w:val="ru-RU"/>
        </w:rPr>
        <w:t>“</w:t>
      </w:r>
      <w:r>
        <w:rPr>
          <w:sz w:val="32"/>
          <w:szCs w:val="32"/>
          <w:lang w:val="uk-UA"/>
        </w:rPr>
        <w:t>Доставка товарів</w:t>
      </w:r>
      <w:r>
        <w:rPr>
          <w:sz w:val="32"/>
          <w:szCs w:val="32"/>
          <w:lang w:val="ru-RU"/>
        </w:rPr>
        <w:t>”</w:t>
      </w:r>
      <w:r>
        <w:rPr>
          <w:sz w:val="32"/>
          <w:szCs w:val="32"/>
          <w:lang w:val="uk-UA"/>
        </w:rPr>
        <w:t>.</w:t>
      </w:r>
    </w:p>
    <w:p w14:paraId="6EA00469" w14:textId="77777777" w:rsidR="00000000" w:rsidRDefault="008C4D54">
      <w:pPr>
        <w:spacing w:after="120"/>
        <w:ind w:left="-567"/>
        <w:rPr>
          <w:lang w:val="uk-UA"/>
        </w:rPr>
      </w:pPr>
    </w:p>
    <w:p w14:paraId="0BD6147A" w14:textId="77777777" w:rsidR="008C4D54" w:rsidRDefault="008C4D54">
      <w:pPr>
        <w:spacing w:after="120"/>
        <w:ind w:left="-567"/>
        <w:rPr>
          <w:b/>
          <w:sz w:val="44"/>
          <w:szCs w:val="44"/>
          <w:lang w:val="uk-UA"/>
        </w:rPr>
      </w:pPr>
    </w:p>
    <w:sectPr w:rsidR="008C4D54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848B8" w14:textId="77777777" w:rsidR="008C4D54" w:rsidRDefault="008C4D54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6A9D2C79" w14:textId="77777777" w:rsidR="008C4D54" w:rsidRDefault="008C4D54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A8ABF4" w14:textId="77777777" w:rsidR="008C4D54" w:rsidRDefault="008C4D54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3292AD4D" w14:textId="77777777" w:rsidR="008C4D54" w:rsidRDefault="008C4D54">
      <w:pPr>
        <w:rPr>
          <w:lang w:val="en-US"/>
        </w:rPr>
      </w:pPr>
      <w:r>
        <w:rPr>
          <w:lang w:val="en-U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  <w:lang w:val="en-US"/>
      </w:rPr>
      <w:id w:val="1420985749"/>
      <w:docPartObj>
        <w:docPartGallery w:val="Page Numbers (Top of Page)"/>
        <w:docPartUnique/>
      </w:docPartObj>
    </w:sdtPr>
    <w:sdtEndPr>
      <w:rPr>
        <w:rStyle w:val="ab"/>
      </w:rPr>
    </w:sdtEndPr>
    <w:sdtContent>
      <w:p w14:paraId="011F0A33" w14:textId="77777777" w:rsidR="00000000" w:rsidRDefault="008C4D54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  <w:lang w:val="en-US"/>
          </w:rPr>
          <w:fldChar w:fldCharType="begin"/>
        </w:r>
        <w:r>
          <w:rPr>
            <w:rStyle w:val="ab"/>
            <w:lang w:val="en-US"/>
          </w:rPr>
          <w:instrText xml:space="preserve"> PAGE </w:instrText>
        </w:r>
        <w:r>
          <w:rPr>
            <w:rStyle w:val="ab"/>
            <w:lang w:val="en-US"/>
          </w:rPr>
          <w:fldChar w:fldCharType="end"/>
        </w:r>
      </w:p>
    </w:sdtContent>
  </w:sdt>
  <w:p w14:paraId="1ED7035F" w14:textId="77777777" w:rsidR="00000000" w:rsidRDefault="008C4D54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b"/>
        <w:lang w:val="en-US"/>
      </w:rPr>
      <w:id w:val="-45216898"/>
      <w:docPartObj>
        <w:docPartGallery w:val="Page Numbers (Top of Page)"/>
        <w:docPartUnique/>
      </w:docPartObj>
    </w:sdtPr>
    <w:sdtEndPr>
      <w:rPr>
        <w:rStyle w:val="ab"/>
      </w:rPr>
    </w:sdtEndPr>
    <w:sdtContent>
      <w:p w14:paraId="2752547F" w14:textId="77777777" w:rsidR="00000000" w:rsidRDefault="008C4D54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  <w:lang w:val="en-US"/>
          </w:rPr>
          <w:fldChar w:fldCharType="begin"/>
        </w:r>
        <w:r>
          <w:rPr>
            <w:rStyle w:val="ab"/>
            <w:lang w:val="en-US"/>
          </w:rPr>
          <w:instrText xml:space="preserve"> PAGE </w:instrText>
        </w:r>
        <w:r>
          <w:rPr>
            <w:rStyle w:val="ab"/>
            <w:lang w:val="en-US"/>
          </w:rPr>
          <w:fldChar w:fldCharType="separate"/>
        </w:r>
        <w:r>
          <w:rPr>
            <w:rStyle w:val="ab"/>
            <w:noProof/>
            <w:lang w:val="en-US"/>
          </w:rPr>
          <w:t>2</w:t>
        </w:r>
        <w:r>
          <w:rPr>
            <w:rStyle w:val="ab"/>
            <w:lang w:val="en-US"/>
          </w:rPr>
          <w:fldChar w:fldCharType="end"/>
        </w:r>
      </w:p>
    </w:sdtContent>
  </w:sdt>
  <w:p w14:paraId="1C804B14" w14:textId="77777777" w:rsidR="00000000" w:rsidRDefault="008C4D54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0670"/>
    <w:multiLevelType w:val="multilevel"/>
    <w:tmpl w:val="BF1E9BFC"/>
    <w:lvl w:ilvl="0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2880" w:hanging="36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360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</w:lvl>
  </w:abstractNum>
  <w:abstractNum w:abstractNumId="1" w15:restartNumberingAfterBreak="0">
    <w:nsid w:val="025C2665"/>
    <w:multiLevelType w:val="hybridMultilevel"/>
    <w:tmpl w:val="DC041E04"/>
    <w:lvl w:ilvl="0" w:tplc="6F1E4FE2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654E5"/>
    <w:multiLevelType w:val="multilevel"/>
    <w:tmpl w:val="BF1E9BFC"/>
    <w:lvl w:ilvl="0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2880" w:hanging="36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360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</w:lvl>
  </w:abstractNum>
  <w:abstractNum w:abstractNumId="3" w15:restartNumberingAfterBreak="0">
    <w:nsid w:val="12E229C8"/>
    <w:multiLevelType w:val="hybridMultilevel"/>
    <w:tmpl w:val="AAB8DE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B5AFD"/>
    <w:multiLevelType w:val="hybridMultilevel"/>
    <w:tmpl w:val="DC041E04"/>
    <w:lvl w:ilvl="0" w:tplc="6F1E4FE2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E006F"/>
    <w:multiLevelType w:val="hybridMultilevel"/>
    <w:tmpl w:val="7FF4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F5926"/>
    <w:multiLevelType w:val="multilevel"/>
    <w:tmpl w:val="BF1E9BFC"/>
    <w:lvl w:ilvl="0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2880" w:hanging="36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360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</w:lvl>
  </w:abstractNum>
  <w:abstractNum w:abstractNumId="7" w15:restartNumberingAfterBreak="0">
    <w:nsid w:val="1B3A24EB"/>
    <w:multiLevelType w:val="multilevel"/>
    <w:tmpl w:val="BF1E9BFC"/>
    <w:lvl w:ilvl="0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2880" w:hanging="36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360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</w:lvl>
  </w:abstractNum>
  <w:abstractNum w:abstractNumId="8" w15:restartNumberingAfterBreak="0">
    <w:nsid w:val="235A6439"/>
    <w:multiLevelType w:val="hybridMultilevel"/>
    <w:tmpl w:val="3594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57BDC"/>
    <w:multiLevelType w:val="hybridMultilevel"/>
    <w:tmpl w:val="AB683FE8"/>
    <w:lvl w:ilvl="0" w:tplc="8F52D55C">
      <w:start w:val="2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7254C1"/>
    <w:multiLevelType w:val="multilevel"/>
    <w:tmpl w:val="BF1E9BFC"/>
    <w:lvl w:ilvl="0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2880" w:hanging="36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360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</w:lvl>
  </w:abstractNum>
  <w:abstractNum w:abstractNumId="11" w15:restartNumberingAfterBreak="0">
    <w:nsid w:val="38030FEE"/>
    <w:multiLevelType w:val="hybridMultilevel"/>
    <w:tmpl w:val="0A802D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16093"/>
    <w:multiLevelType w:val="multilevel"/>
    <w:tmpl w:val="BF1E9BFC"/>
    <w:lvl w:ilvl="0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2880" w:hanging="36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360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</w:lvl>
  </w:abstractNum>
  <w:abstractNum w:abstractNumId="13" w15:restartNumberingAfterBreak="0">
    <w:nsid w:val="3AAE671B"/>
    <w:multiLevelType w:val="multilevel"/>
    <w:tmpl w:val="BF1E9BFC"/>
    <w:lvl w:ilvl="0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2880" w:hanging="36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360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</w:lvl>
  </w:abstractNum>
  <w:abstractNum w:abstractNumId="14" w15:restartNumberingAfterBreak="0">
    <w:nsid w:val="4F3B4C63"/>
    <w:multiLevelType w:val="multilevel"/>
    <w:tmpl w:val="BF1E9BFC"/>
    <w:lvl w:ilvl="0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2880" w:hanging="36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360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</w:lvl>
  </w:abstractNum>
  <w:abstractNum w:abstractNumId="15" w15:restartNumberingAfterBreak="0">
    <w:nsid w:val="522805AD"/>
    <w:multiLevelType w:val="hybridMultilevel"/>
    <w:tmpl w:val="DC041E04"/>
    <w:lvl w:ilvl="0" w:tplc="6F1E4FE2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D530D"/>
    <w:multiLevelType w:val="hybridMultilevel"/>
    <w:tmpl w:val="CDA02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E81D18"/>
    <w:multiLevelType w:val="hybridMultilevel"/>
    <w:tmpl w:val="0A802D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493FA7"/>
    <w:multiLevelType w:val="hybridMultilevel"/>
    <w:tmpl w:val="5E263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F1E4FE2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AC0F88"/>
    <w:multiLevelType w:val="multilevel"/>
    <w:tmpl w:val="BF1E9BFC"/>
    <w:lvl w:ilvl="0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2880" w:hanging="36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360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</w:lvl>
  </w:abstractNum>
  <w:abstractNum w:abstractNumId="20" w15:restartNumberingAfterBreak="0">
    <w:nsid w:val="600C6965"/>
    <w:multiLevelType w:val="hybridMultilevel"/>
    <w:tmpl w:val="4B0A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F0E0E"/>
    <w:multiLevelType w:val="hybridMultilevel"/>
    <w:tmpl w:val="DC041E04"/>
    <w:lvl w:ilvl="0" w:tplc="6F1E4FE2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D2FF4"/>
    <w:multiLevelType w:val="multilevel"/>
    <w:tmpl w:val="BF1E9BFC"/>
    <w:lvl w:ilvl="0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2880" w:hanging="36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360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</w:lvl>
  </w:abstractNum>
  <w:abstractNum w:abstractNumId="23" w15:restartNumberingAfterBreak="0">
    <w:nsid w:val="6EDA677E"/>
    <w:multiLevelType w:val="multilevel"/>
    <w:tmpl w:val="BF1E9BFC"/>
    <w:lvl w:ilvl="0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2880" w:hanging="36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360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</w:lvl>
  </w:abstractNum>
  <w:abstractNum w:abstractNumId="24" w15:restartNumberingAfterBreak="0">
    <w:nsid w:val="790B68C1"/>
    <w:multiLevelType w:val="multilevel"/>
    <w:tmpl w:val="BF1E9BFC"/>
    <w:lvl w:ilvl="0">
      <w:start w:val="1"/>
      <w:numFmt w:val="decimal"/>
      <w:lvlText w:val="%1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2880" w:hanging="360"/>
      </w:pPr>
    </w:lvl>
    <w:lvl w:ilvl="2">
      <w:start w:val="1"/>
      <w:numFmt w:val="decimal"/>
      <w:isLgl/>
      <w:lvlText w:val="%1.%2.%3"/>
      <w:lvlJc w:val="left"/>
      <w:pPr>
        <w:ind w:left="324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360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3960" w:hanging="144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</w:num>
  <w:num w:numId="6">
    <w:abstractNumId w:val="9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</w:num>
  <w:num w:numId="1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0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</w:num>
  <w:num w:numId="1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5"/>
  </w:num>
  <w:num w:numId="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48"/>
    <w:rsid w:val="008155DE"/>
    <w:rsid w:val="008C4D54"/>
    <w:rsid w:val="00A65C48"/>
    <w:rsid w:val="00D0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E12BCB"/>
  <w15:chartTrackingRefBased/>
  <w15:docId w15:val="{AE9F2F60-7B4A-4A43-95F3-0A3B24A9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eastAsiaTheme="minorEastAsia"/>
    </w:rPr>
  </w:style>
  <w:style w:type="paragraph" w:styleId="a6">
    <w:name w:val="head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locked/>
    <w:rPr>
      <w:sz w:val="24"/>
      <w:szCs w:val="24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auto-cursor-target">
    <w:name w:val="auto-cursor-target"/>
    <w:basedOn w:val="a"/>
    <w:uiPriority w:val="99"/>
    <w:semiHidden/>
    <w:pPr>
      <w:spacing w:before="100" w:beforeAutospacing="1" w:after="100" w:afterAutospacing="1"/>
    </w:pPr>
    <w:rPr>
      <w:rFonts w:eastAsiaTheme="minorEastAsia"/>
    </w:rPr>
  </w:style>
  <w:style w:type="character" w:customStyle="1" w:styleId="Char">
    <w:name w:val="Основной_текст_коспект Char"/>
    <w:basedOn w:val="a0"/>
    <w:link w:val="a9"/>
    <w:locked/>
    <w:rPr>
      <w:rFonts w:ascii="Arial" w:hAnsi="Arial" w:cs="Arial" w:hint="default"/>
      <w:sz w:val="24"/>
      <w:szCs w:val="24"/>
      <w:lang w:val="ru-RU"/>
    </w:rPr>
  </w:style>
  <w:style w:type="paragraph" w:customStyle="1" w:styleId="a9">
    <w:name w:val="Основной_текст_коспект"/>
    <w:basedOn w:val="a"/>
    <w:link w:val="Char"/>
    <w:uiPriority w:val="99"/>
    <w:semiHidden/>
    <w:qFormat/>
    <w:pPr>
      <w:widowControl w:val="0"/>
      <w:ind w:firstLine="567"/>
      <w:jc w:val="both"/>
    </w:pPr>
    <w:rPr>
      <w:rFonts w:ascii="Arial" w:hAnsi="Arial" w:cs="Arial"/>
      <w:lang w:val="ru-RU"/>
    </w:rPr>
  </w:style>
  <w:style w:type="character" w:customStyle="1" w:styleId="Heading1Char">
    <w:name w:val="Heading 1 Char"/>
    <w:basedOn w:val="a0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Heading1">
    <w:name w:val="Heading 1"/>
    <w:basedOn w:val="a"/>
    <w:link w:val="Heading1Char"/>
    <w:uiPriority w:val="99"/>
    <w:semiHidden/>
  </w:style>
  <w:style w:type="character" w:customStyle="1" w:styleId="Heading2Char">
    <w:name w:val="Heading 2 Char"/>
    <w:basedOn w:val="a0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Heading2">
    <w:name w:val="Heading 2"/>
    <w:basedOn w:val="a"/>
    <w:link w:val="Heading2Char"/>
    <w:uiPriority w:val="99"/>
    <w:semiHidden/>
  </w:style>
  <w:style w:type="character" w:customStyle="1" w:styleId="HeaderChar">
    <w:name w:val="Header Char"/>
    <w:basedOn w:val="a0"/>
    <w:link w:val="Header"/>
    <w:uiPriority w:val="99"/>
    <w:locked/>
    <w:rPr>
      <w:sz w:val="24"/>
      <w:szCs w:val="24"/>
    </w:rPr>
  </w:style>
  <w:style w:type="paragraph" w:customStyle="1" w:styleId="Header">
    <w:name w:val="Header"/>
    <w:basedOn w:val="a"/>
    <w:link w:val="HeaderChar"/>
    <w:uiPriority w:val="99"/>
    <w:semiHidden/>
  </w:style>
  <w:style w:type="table" w:styleId="aa">
    <w:name w:val="Table Grid"/>
    <w:basedOn w:val="a1"/>
    <w:uiPriority w:val="59"/>
    <w:rPr>
      <w:rFonts w:asciiTheme="minorHAnsi" w:eastAsiaTheme="minorHAnsi" w:hAnsiTheme="minorHAnsi" w:cstheme="minorBidi"/>
      <w:sz w:val="22"/>
      <w:szCs w:val="22"/>
      <w:lang w:val="uk-UA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age number"/>
    <w:basedOn w:val="a0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idchart.com/" TargetMode="External"/><Relationship Id="rId13" Type="http://schemas.openxmlformats.org/officeDocument/2006/relationships/hyperlink" Target="http://www.cawemo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izagi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raw.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awem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creately.com/" TargetMode="Externa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8A1B72-59F5-CB49-A5A2-9DF646C75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1277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Tests</dc:title>
  <dc:subject/>
  <dc:creator>Volodymyr Savenko</dc:creator>
  <cp:keywords/>
  <dc:description/>
  <cp:lastModifiedBy>Саша Головня</cp:lastModifiedBy>
  <cp:revision>2</cp:revision>
  <dcterms:created xsi:type="dcterms:W3CDTF">2022-10-20T14:19:00Z</dcterms:created>
  <dcterms:modified xsi:type="dcterms:W3CDTF">2022-10-20T14:19:00Z</dcterms:modified>
</cp:coreProperties>
</file>